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a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0F0639">
        <w:t>4</w:t>
      </w:r>
      <w:r>
        <w:rPr>
          <w:rFonts w:hint="eastAsia"/>
        </w:rPr>
        <w:t>.</w:t>
      </w:r>
      <w:r w:rsidR="00706330">
        <w:t>22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0F0639">
        <w:t>4</w:t>
      </w:r>
      <w:r>
        <w:rPr>
          <w:rFonts w:hint="eastAsia"/>
        </w:rPr>
        <w:t>.</w:t>
      </w:r>
      <w:r w:rsidR="00706330">
        <w:t>26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C668B5" w:rsidP="00092CC3">
            <w:r w:rsidRPr="00C668B5">
              <w:rPr>
                <w:rFonts w:hint="eastAsia"/>
              </w:rPr>
              <w:t>实时多径消除技术</w:t>
            </w:r>
            <w:r w:rsidR="00CF73E5">
              <w:rPr>
                <w:rFonts w:hint="eastAsia"/>
              </w:rPr>
              <w:t>-算法构思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C668B5" w:rsidP="00092CC3">
            <w:r w:rsidRPr="00C668B5">
              <w:rPr>
                <w:rFonts w:hint="eastAsia"/>
              </w:rPr>
              <w:t>实时多径消除技术</w:t>
            </w:r>
            <w:r w:rsidR="00250800">
              <w:rPr>
                <w:rFonts w:hint="eastAsia"/>
              </w:rPr>
              <w:t>-基础实现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Default="00C668B5" w:rsidP="006336A2">
            <w:pPr>
              <w:pStyle w:val="1"/>
              <w:spacing w:line="192" w:lineRule="auto"/>
            </w:pPr>
            <w:r w:rsidRPr="00C668B5">
              <w:rPr>
                <w:rFonts w:hint="eastAsia"/>
                <w:b w:val="0"/>
                <w:color w:val="auto"/>
                <w:sz w:val="24"/>
              </w:rPr>
              <w:t>实时多径消除技术</w:t>
            </w:r>
            <w:r w:rsidR="002A6763">
              <w:rPr>
                <w:rFonts w:hint="eastAsia"/>
                <w:b w:val="0"/>
                <w:color w:val="auto"/>
                <w:sz w:val="24"/>
              </w:rPr>
              <w:t>-匹配集过滤策略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Default="00C668B5" w:rsidP="006336A2">
            <w:pPr>
              <w:pStyle w:val="1"/>
              <w:spacing w:line="192" w:lineRule="auto"/>
            </w:pPr>
            <w:r w:rsidRPr="00C668B5">
              <w:rPr>
                <w:rFonts w:hint="eastAsia"/>
                <w:b w:val="0"/>
                <w:color w:val="auto"/>
                <w:sz w:val="24"/>
              </w:rPr>
              <w:t>实时多径消除技术</w:t>
            </w:r>
            <w:r w:rsidR="00606E10">
              <w:rPr>
                <w:rFonts w:hint="eastAsia"/>
                <w:b w:val="0"/>
                <w:color w:val="auto"/>
                <w:sz w:val="24"/>
              </w:rPr>
              <w:t>-统计选择策略以及加权衰减模型尝试</w:t>
            </w:r>
          </w:p>
        </w:tc>
      </w:tr>
      <w:tr w:rsidR="000F0639" w:rsidTr="00092CC3">
        <w:tc>
          <w:tcPr>
            <w:tcW w:w="1721" w:type="dxa"/>
          </w:tcPr>
          <w:p w:rsidR="000F0639" w:rsidRDefault="000F0639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0F0639" w:rsidRPr="00113FC3" w:rsidRDefault="00C668B5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C668B5">
              <w:rPr>
                <w:rFonts w:hint="eastAsia"/>
                <w:b w:val="0"/>
                <w:color w:val="auto"/>
                <w:sz w:val="24"/>
              </w:rPr>
              <w:t>实时多径消除技术</w:t>
            </w:r>
            <w:r w:rsidR="00113FC3">
              <w:rPr>
                <w:rFonts w:hint="eastAsia"/>
                <w:b w:val="0"/>
                <w:color w:val="auto"/>
                <w:sz w:val="24"/>
              </w:rPr>
              <w:t>-</w:t>
            </w:r>
            <w:r w:rsidR="00113FC3" w:rsidRPr="00113FC3">
              <w:rPr>
                <w:rFonts w:hint="eastAsia"/>
                <w:b w:val="0"/>
                <w:color w:val="auto"/>
                <w:sz w:val="24"/>
              </w:rPr>
              <w:t>评估指标</w:t>
            </w:r>
            <w:r w:rsidR="00113FC3" w:rsidRPr="00113FC3">
              <w:rPr>
                <w:b w:val="0"/>
                <w:color w:val="auto"/>
                <w:sz w:val="24"/>
              </w:rPr>
              <w:t>(频谱分析)</w:t>
            </w:r>
          </w:p>
        </w:tc>
      </w:tr>
    </w:tbl>
    <w:p w:rsidR="00897AD2" w:rsidRDefault="00897AD2" w:rsidP="006336A2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113FC3" w:rsidRDefault="00113FC3" w:rsidP="00113FC3">
      <w:pPr>
        <w:pStyle w:val="21"/>
      </w:pPr>
      <w:r w:rsidRPr="00113FC3">
        <w:rPr>
          <w:rFonts w:hint="eastAsia"/>
        </w:rPr>
        <w:t>基于时间序列窗口匹配的实时多径消除技术</w:t>
      </w:r>
    </w:p>
    <w:p w:rsidR="00113FC3" w:rsidRDefault="00113FC3" w:rsidP="00113FC3">
      <w:pPr>
        <w:pStyle w:val="31"/>
      </w:pPr>
      <w:r>
        <w:rPr>
          <w:rFonts w:hint="eastAsia"/>
        </w:rPr>
        <w:t>相对于传统恒星日的优势</w:t>
      </w:r>
    </w:p>
    <w:p w:rsidR="00113FC3" w:rsidRDefault="00113FC3" w:rsidP="00113FC3">
      <w:pPr>
        <w:pStyle w:val="a1"/>
        <w:numPr>
          <w:ilvl w:val="0"/>
          <w:numId w:val="40"/>
        </w:numPr>
      </w:pPr>
      <w:r>
        <w:rPr>
          <w:rFonts w:hint="eastAsia"/>
        </w:rPr>
        <w:t>不需要计算恒星日</w:t>
      </w:r>
    </w:p>
    <w:p w:rsidR="00113FC3" w:rsidRDefault="00113FC3" w:rsidP="00113FC3">
      <w:pPr>
        <w:pStyle w:val="a1"/>
        <w:numPr>
          <w:ilvl w:val="0"/>
          <w:numId w:val="40"/>
        </w:numPr>
      </w:pPr>
      <w:r>
        <w:rPr>
          <w:rFonts w:hint="eastAsia"/>
        </w:rPr>
        <w:t>实时动态多径消除技术</w:t>
      </w:r>
    </w:p>
    <w:p w:rsidR="00113FC3" w:rsidRDefault="00113FC3" w:rsidP="00113FC3">
      <w:pPr>
        <w:pStyle w:val="a1"/>
        <w:numPr>
          <w:ilvl w:val="0"/>
          <w:numId w:val="40"/>
        </w:numPr>
      </w:pPr>
      <w:r>
        <w:rPr>
          <w:rFonts w:hint="eastAsia"/>
        </w:rPr>
        <w:t>坐标域多径消除技术</w:t>
      </w:r>
    </w:p>
    <w:p w:rsidR="00113FC3" w:rsidRDefault="00113FC3" w:rsidP="00113FC3">
      <w:pPr>
        <w:pStyle w:val="a1"/>
        <w:numPr>
          <w:ilvl w:val="0"/>
          <w:numId w:val="40"/>
        </w:numPr>
      </w:pPr>
      <w:r>
        <w:rPr>
          <w:rFonts w:hint="eastAsia"/>
        </w:rPr>
        <w:t>避免研究复杂的多径模型</w:t>
      </w:r>
    </w:p>
    <w:p w:rsidR="00D41085" w:rsidRDefault="0037411D" w:rsidP="0037411D">
      <w:pPr>
        <w:pStyle w:val="31"/>
      </w:pPr>
      <w:r>
        <w:rPr>
          <w:rFonts w:hint="eastAsia"/>
        </w:rPr>
        <w:t>进展、结果</w:t>
      </w:r>
    </w:p>
    <w:p w:rsidR="0037411D" w:rsidRDefault="0037411D" w:rsidP="0037411D">
      <w:pPr>
        <w:jc w:val="center"/>
        <w:rPr>
          <w:rFonts w:hint="eastAsia"/>
        </w:rPr>
      </w:pPr>
      <w:r w:rsidRPr="0037411D">
        <w:rPr>
          <w:rFonts w:hint="eastAsia"/>
          <w:noProof/>
        </w:rPr>
        <w:drawing>
          <wp:inline distT="0" distB="0" distL="0" distR="0">
            <wp:extent cx="4153446" cy="22681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12" cy="227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B9" w:rsidRDefault="0070470B" w:rsidP="0070470B">
      <w:pPr>
        <w:pStyle w:val="1"/>
        <w:spacing w:line="192" w:lineRule="auto"/>
      </w:pPr>
      <w:r>
        <w:rPr>
          <w:rFonts w:hint="eastAsia"/>
        </w:rPr>
        <w:t>问题</w:t>
      </w:r>
    </w:p>
    <w:p w:rsidR="0070470B" w:rsidRPr="0070470B" w:rsidRDefault="00300B0F" w:rsidP="0070470B">
      <w:pPr>
        <w:pStyle w:val="a1"/>
        <w:rPr>
          <w:szCs w:val="24"/>
        </w:rPr>
      </w:pPr>
      <w:r>
        <w:rPr>
          <w:rFonts w:hint="eastAsia"/>
          <w:szCs w:val="24"/>
        </w:rPr>
        <w:t>目前，结果评估方案太单薄，是否存在可控评估方案？</w:t>
      </w:r>
    </w:p>
    <w:p w:rsidR="0070470B" w:rsidRPr="0070470B" w:rsidRDefault="00300B0F" w:rsidP="0070470B">
      <w:pPr>
        <w:pStyle w:val="a1"/>
        <w:rPr>
          <w:szCs w:val="24"/>
        </w:rPr>
      </w:pPr>
      <w:r>
        <w:rPr>
          <w:rFonts w:hint="eastAsia"/>
          <w:szCs w:val="24"/>
        </w:rPr>
        <w:t>该方法的鲁棒性还需要进一步研究？</w:t>
      </w:r>
    </w:p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4E444B" w:rsidRDefault="00846B6B" w:rsidP="00846B6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846B6B">
        <w:rPr>
          <w:rFonts w:hint="eastAsia"/>
          <w:szCs w:val="24"/>
        </w:rPr>
        <w:lastRenderedPageBreak/>
        <w:t>出现异常值（或者出现真的跳动时），该方法与</w:t>
      </w:r>
      <w:r w:rsidRPr="00846B6B">
        <w:rPr>
          <w:szCs w:val="24"/>
        </w:rPr>
        <w:t>AF的</w:t>
      </w:r>
      <w:proofErr w:type="gramStart"/>
      <w:r w:rsidRPr="00846B6B">
        <w:rPr>
          <w:szCs w:val="24"/>
        </w:rPr>
        <w:t>抗差能力</w:t>
      </w:r>
      <w:proofErr w:type="gramEnd"/>
      <w:r w:rsidRPr="00846B6B">
        <w:rPr>
          <w:szCs w:val="24"/>
        </w:rPr>
        <w:t>比较（证明异常值出现时候，AF的弊端）</w:t>
      </w:r>
    </w:p>
    <w:p w:rsidR="00846B6B" w:rsidRDefault="00846B6B" w:rsidP="00846B6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846B6B">
        <w:rPr>
          <w:rFonts w:hint="eastAsia"/>
          <w:szCs w:val="24"/>
        </w:rPr>
        <w:t>寻找更直观展现形式说明三个问题：</w:t>
      </w:r>
      <w:r w:rsidRPr="00846B6B">
        <w:rPr>
          <w:szCs w:val="24"/>
        </w:rPr>
        <w:t>1、多</w:t>
      </w:r>
      <w:proofErr w:type="gramStart"/>
      <w:r w:rsidRPr="00846B6B">
        <w:rPr>
          <w:szCs w:val="24"/>
        </w:rPr>
        <w:t>径存在</w:t>
      </w:r>
      <w:proofErr w:type="gramEnd"/>
      <w:r w:rsidRPr="00846B6B">
        <w:rPr>
          <w:szCs w:val="24"/>
        </w:rPr>
        <w:t>具有重复性  2、窗口精准匹配</w:t>
      </w:r>
    </w:p>
    <w:p w:rsidR="00A22EA4" w:rsidRPr="004E444B" w:rsidRDefault="00846B6B" w:rsidP="00846B6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846B6B">
        <w:rPr>
          <w:rFonts w:hint="eastAsia"/>
          <w:szCs w:val="24"/>
        </w:rPr>
        <w:t>多数据源验证——</w:t>
      </w:r>
      <w:proofErr w:type="gramStart"/>
      <w:r w:rsidRPr="00846B6B">
        <w:rPr>
          <w:rFonts w:hint="eastAsia"/>
          <w:szCs w:val="24"/>
        </w:rPr>
        <w:t>》</w:t>
      </w:r>
      <w:proofErr w:type="gramEnd"/>
      <w:r w:rsidRPr="00846B6B">
        <w:rPr>
          <w:rFonts w:hint="eastAsia"/>
          <w:szCs w:val="24"/>
        </w:rPr>
        <w:t>仿真数据</w:t>
      </w:r>
    </w:p>
    <w:p w:rsidR="00EB271C" w:rsidRDefault="00846B6B" w:rsidP="00846B6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846B6B">
        <w:rPr>
          <w:rFonts w:hint="eastAsia"/>
          <w:szCs w:val="24"/>
        </w:rPr>
        <w:t>多数据源验证——</w:t>
      </w:r>
      <w:proofErr w:type="gramStart"/>
      <w:r w:rsidRPr="00846B6B">
        <w:rPr>
          <w:rFonts w:hint="eastAsia"/>
          <w:szCs w:val="24"/>
        </w:rPr>
        <w:t>》</w:t>
      </w:r>
      <w:proofErr w:type="gramEnd"/>
      <w:r w:rsidRPr="00846B6B">
        <w:rPr>
          <w:szCs w:val="24"/>
        </w:rPr>
        <w:t>PPP</w:t>
      </w:r>
    </w:p>
    <w:p w:rsidR="00846B6B" w:rsidRDefault="00846B6B" w:rsidP="00846B6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846B6B">
        <w:rPr>
          <w:rFonts w:hint="eastAsia"/>
          <w:szCs w:val="24"/>
        </w:rPr>
        <w:t>三维方向同时限制（或者水平和竖直方向分开验证）</w:t>
      </w:r>
    </w:p>
    <w:p w:rsidR="00846B6B" w:rsidRDefault="00846B6B" w:rsidP="00846B6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846B6B">
        <w:rPr>
          <w:rFonts w:hint="eastAsia"/>
          <w:szCs w:val="24"/>
        </w:rPr>
        <w:t>不存在经验传递（是否考虑经验传递模型）</w:t>
      </w:r>
      <w:bookmarkStart w:id="1" w:name="_GoBack"/>
      <w:bookmarkEnd w:id="1"/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430F65" w:rsidRDefault="00BB053A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BB053A">
        <w:rPr>
          <w:rFonts w:hint="eastAsia"/>
          <w:szCs w:val="24"/>
        </w:rPr>
        <w:t>基于时间序列窗口匹配的实时多径消除技术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8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9F0" w:rsidRDefault="001D29F0" w:rsidP="006A0B6E">
      <w:r>
        <w:separator/>
      </w:r>
    </w:p>
  </w:endnote>
  <w:endnote w:type="continuationSeparator" w:id="0">
    <w:p w:rsidR="001D29F0" w:rsidRDefault="001D29F0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9F0" w:rsidRDefault="001D29F0" w:rsidP="006A0B6E">
      <w:r>
        <w:separator/>
      </w:r>
    </w:p>
  </w:footnote>
  <w:footnote w:type="continuationSeparator" w:id="0">
    <w:p w:rsidR="001D29F0" w:rsidRDefault="001D29F0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88" w:rsidRDefault="00A64188">
    <w:pPr>
      <w:pStyle w:val="ad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1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4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9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0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2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3"/>
  </w:num>
  <w:num w:numId="2">
    <w:abstractNumId w:val="20"/>
  </w:num>
  <w:num w:numId="3">
    <w:abstractNumId w:val="16"/>
  </w:num>
  <w:num w:numId="4">
    <w:abstractNumId w:val="31"/>
  </w:num>
  <w:num w:numId="5">
    <w:abstractNumId w:val="28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0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24"/>
  </w:num>
  <w:num w:numId="22">
    <w:abstractNumId w:val="22"/>
  </w:num>
  <w:num w:numId="23">
    <w:abstractNumId w:val="29"/>
  </w:num>
  <w:num w:numId="24">
    <w:abstractNumId w:val="15"/>
  </w:num>
  <w:num w:numId="25">
    <w:abstractNumId w:val="21"/>
  </w:num>
  <w:num w:numId="26">
    <w:abstractNumId w:val="19"/>
  </w:num>
  <w:num w:numId="27">
    <w:abstractNumId w:val="32"/>
  </w:num>
  <w:num w:numId="28">
    <w:abstractNumId w:val="13"/>
  </w:num>
  <w:num w:numId="29">
    <w:abstractNumId w:val="10"/>
  </w:num>
  <w:num w:numId="30">
    <w:abstractNumId w:val="27"/>
  </w:num>
  <w:num w:numId="31">
    <w:abstractNumId w:val="17"/>
  </w:num>
  <w:num w:numId="32">
    <w:abstractNumId w:val="12"/>
  </w:num>
  <w:num w:numId="33">
    <w:abstractNumId w:val="25"/>
  </w:num>
  <w:num w:numId="34">
    <w:abstractNumId w:val="23"/>
  </w:num>
  <w:num w:numId="35">
    <w:abstractNumId w:val="11"/>
  </w:num>
  <w:num w:numId="36">
    <w:abstractNumId w:val="23"/>
  </w:num>
  <w:num w:numId="37">
    <w:abstractNumId w:val="23"/>
  </w:num>
  <w:num w:numId="38">
    <w:abstractNumId w:val="23"/>
  </w:num>
  <w:num w:numId="39">
    <w:abstractNumId w:val="23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8"/>
    <w:rsid w:val="00002BD9"/>
    <w:rsid w:val="000156D6"/>
    <w:rsid w:val="00032122"/>
    <w:rsid w:val="00034F7C"/>
    <w:rsid w:val="00092CC3"/>
    <w:rsid w:val="00095CDF"/>
    <w:rsid w:val="000A677A"/>
    <w:rsid w:val="000A7398"/>
    <w:rsid w:val="000B2100"/>
    <w:rsid w:val="000C122C"/>
    <w:rsid w:val="000C2FE2"/>
    <w:rsid w:val="000D0FCD"/>
    <w:rsid w:val="000D1DCB"/>
    <w:rsid w:val="000E40D7"/>
    <w:rsid w:val="000F0639"/>
    <w:rsid w:val="00100071"/>
    <w:rsid w:val="00112FC2"/>
    <w:rsid w:val="00113FC3"/>
    <w:rsid w:val="00114474"/>
    <w:rsid w:val="00114E0A"/>
    <w:rsid w:val="00165527"/>
    <w:rsid w:val="00167C5A"/>
    <w:rsid w:val="001748F4"/>
    <w:rsid w:val="0017540B"/>
    <w:rsid w:val="001819EE"/>
    <w:rsid w:val="001837AA"/>
    <w:rsid w:val="00183E80"/>
    <w:rsid w:val="001A7657"/>
    <w:rsid w:val="001B0867"/>
    <w:rsid w:val="001C3F5C"/>
    <w:rsid w:val="001D097A"/>
    <w:rsid w:val="001D26AF"/>
    <w:rsid w:val="001D29F0"/>
    <w:rsid w:val="001F5D53"/>
    <w:rsid w:val="002102FA"/>
    <w:rsid w:val="00221CC1"/>
    <w:rsid w:val="0022726C"/>
    <w:rsid w:val="00232BD4"/>
    <w:rsid w:val="0024659E"/>
    <w:rsid w:val="00250800"/>
    <w:rsid w:val="00274E88"/>
    <w:rsid w:val="002A215B"/>
    <w:rsid w:val="002A6763"/>
    <w:rsid w:val="002F12E0"/>
    <w:rsid w:val="002F7B3F"/>
    <w:rsid w:val="002F7E28"/>
    <w:rsid w:val="00300B0F"/>
    <w:rsid w:val="003327B7"/>
    <w:rsid w:val="0035223D"/>
    <w:rsid w:val="0035539F"/>
    <w:rsid w:val="00360E3B"/>
    <w:rsid w:val="0037411D"/>
    <w:rsid w:val="00383298"/>
    <w:rsid w:val="0039535C"/>
    <w:rsid w:val="003D48FD"/>
    <w:rsid w:val="003F76AF"/>
    <w:rsid w:val="004114E4"/>
    <w:rsid w:val="004248D2"/>
    <w:rsid w:val="00430F65"/>
    <w:rsid w:val="004328DA"/>
    <w:rsid w:val="00434C6E"/>
    <w:rsid w:val="00445F89"/>
    <w:rsid w:val="00457A6A"/>
    <w:rsid w:val="00462AF2"/>
    <w:rsid w:val="004873B7"/>
    <w:rsid w:val="00491906"/>
    <w:rsid w:val="004A42A2"/>
    <w:rsid w:val="004A6904"/>
    <w:rsid w:val="004B4C42"/>
    <w:rsid w:val="004B751B"/>
    <w:rsid w:val="004C2CB5"/>
    <w:rsid w:val="004D26DD"/>
    <w:rsid w:val="004E444B"/>
    <w:rsid w:val="004F555D"/>
    <w:rsid w:val="005273BA"/>
    <w:rsid w:val="00552B9D"/>
    <w:rsid w:val="00565A30"/>
    <w:rsid w:val="00590599"/>
    <w:rsid w:val="0059622C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808FB"/>
    <w:rsid w:val="00683AD8"/>
    <w:rsid w:val="00696596"/>
    <w:rsid w:val="006A0B6E"/>
    <w:rsid w:val="006A4425"/>
    <w:rsid w:val="006B4C09"/>
    <w:rsid w:val="006B7A74"/>
    <w:rsid w:val="006E0F48"/>
    <w:rsid w:val="006E2D31"/>
    <w:rsid w:val="006E4CFD"/>
    <w:rsid w:val="006E5019"/>
    <w:rsid w:val="006E6FD9"/>
    <w:rsid w:val="00703D67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96AAD"/>
    <w:rsid w:val="007A14EF"/>
    <w:rsid w:val="007A3694"/>
    <w:rsid w:val="007B6341"/>
    <w:rsid w:val="007B708C"/>
    <w:rsid w:val="007C655C"/>
    <w:rsid w:val="007F6E58"/>
    <w:rsid w:val="008012DF"/>
    <w:rsid w:val="00823516"/>
    <w:rsid w:val="00823D7B"/>
    <w:rsid w:val="00825586"/>
    <w:rsid w:val="00843EA3"/>
    <w:rsid w:val="008456FC"/>
    <w:rsid w:val="00846B6B"/>
    <w:rsid w:val="00851274"/>
    <w:rsid w:val="0086638E"/>
    <w:rsid w:val="00887863"/>
    <w:rsid w:val="00897AD2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9D69F8"/>
    <w:rsid w:val="00A002AC"/>
    <w:rsid w:val="00A22EA4"/>
    <w:rsid w:val="00A3170E"/>
    <w:rsid w:val="00A40C2B"/>
    <w:rsid w:val="00A41E6D"/>
    <w:rsid w:val="00A44734"/>
    <w:rsid w:val="00A56983"/>
    <w:rsid w:val="00A64188"/>
    <w:rsid w:val="00A6578C"/>
    <w:rsid w:val="00A660DB"/>
    <w:rsid w:val="00A71AF0"/>
    <w:rsid w:val="00A846D0"/>
    <w:rsid w:val="00A90C3B"/>
    <w:rsid w:val="00AA238A"/>
    <w:rsid w:val="00AA43DB"/>
    <w:rsid w:val="00AB009F"/>
    <w:rsid w:val="00AB2B44"/>
    <w:rsid w:val="00AC2DCE"/>
    <w:rsid w:val="00AD3B3D"/>
    <w:rsid w:val="00AE0C26"/>
    <w:rsid w:val="00AF0D9C"/>
    <w:rsid w:val="00AF327D"/>
    <w:rsid w:val="00B02386"/>
    <w:rsid w:val="00B02DB5"/>
    <w:rsid w:val="00B037F9"/>
    <w:rsid w:val="00B13B55"/>
    <w:rsid w:val="00B14EFB"/>
    <w:rsid w:val="00B50FE9"/>
    <w:rsid w:val="00B516E1"/>
    <w:rsid w:val="00B55472"/>
    <w:rsid w:val="00B6311C"/>
    <w:rsid w:val="00B674F2"/>
    <w:rsid w:val="00B739CE"/>
    <w:rsid w:val="00B8481D"/>
    <w:rsid w:val="00BA5AC5"/>
    <w:rsid w:val="00BB053A"/>
    <w:rsid w:val="00BB2EE1"/>
    <w:rsid w:val="00BB5FF6"/>
    <w:rsid w:val="00BC0840"/>
    <w:rsid w:val="00BE7025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D5704"/>
    <w:rsid w:val="00CF73E5"/>
    <w:rsid w:val="00D052B5"/>
    <w:rsid w:val="00D41085"/>
    <w:rsid w:val="00D50661"/>
    <w:rsid w:val="00D8677A"/>
    <w:rsid w:val="00D87EC8"/>
    <w:rsid w:val="00D90C6E"/>
    <w:rsid w:val="00DA4C24"/>
    <w:rsid w:val="00DB77DD"/>
    <w:rsid w:val="00DC0CB9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7381"/>
    <w:rsid w:val="00EA2608"/>
    <w:rsid w:val="00EA5F0F"/>
    <w:rsid w:val="00EB271C"/>
    <w:rsid w:val="00EC5F79"/>
    <w:rsid w:val="00ED7F1E"/>
    <w:rsid w:val="00EE0A7E"/>
    <w:rsid w:val="00F11AE1"/>
    <w:rsid w:val="00F3650C"/>
    <w:rsid w:val="00F37FE5"/>
    <w:rsid w:val="00F4393F"/>
    <w:rsid w:val="00F607BD"/>
    <w:rsid w:val="00F60DEB"/>
    <w:rsid w:val="00F80A38"/>
    <w:rsid w:val="00F810E2"/>
    <w:rsid w:val="00FA4ABE"/>
    <w:rsid w:val="00FB087B"/>
    <w:rsid w:val="00FB44FB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Char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Char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Char">
    <w:name w:val="标题 Char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a">
    <w:name w:val="Subtitle"/>
    <w:basedOn w:val="a3"/>
    <w:next w:val="a3"/>
    <w:link w:val="Char0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Char0">
    <w:name w:val="副标题 Char"/>
    <w:basedOn w:val="a4"/>
    <w:link w:val="aa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b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Char1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c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3"/>
    <w:link w:val="Char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Char">
    <w:name w:val="标题 1 Char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Char2">
    <w:name w:val="页眉 Char"/>
    <w:basedOn w:val="a4"/>
    <w:link w:val="ad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e">
    <w:name w:val="footer"/>
    <w:basedOn w:val="a3"/>
    <w:link w:val="Char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4"/>
    <w:link w:val="ae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Char">
    <w:name w:val="标题 4 Char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4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4">
    <w:name w:val="明显引用 Char"/>
    <w:basedOn w:val="a4"/>
    <w:link w:val="af0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3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4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5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Char">
    <w:name w:val="标题 6 Char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7">
    <w:name w:val="Quote"/>
    <w:basedOn w:val="a3"/>
    <w:next w:val="a3"/>
    <w:link w:val="Char5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7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8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9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a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b">
    <w:name w:val="Bibliography"/>
    <w:basedOn w:val="a3"/>
    <w:next w:val="a3"/>
    <w:uiPriority w:val="37"/>
    <w:semiHidden/>
    <w:unhideWhenUsed/>
    <w:rsid w:val="00DF1F91"/>
  </w:style>
  <w:style w:type="paragraph" w:styleId="afc">
    <w:name w:val="Body Text"/>
    <w:basedOn w:val="a3"/>
    <w:link w:val="Char6"/>
    <w:uiPriority w:val="99"/>
    <w:semiHidden/>
    <w:unhideWhenUsed/>
    <w:rsid w:val="00DF1F91"/>
    <w:pPr>
      <w:spacing w:after="120"/>
    </w:pPr>
  </w:style>
  <w:style w:type="character" w:customStyle="1" w:styleId="Char6">
    <w:name w:val="正文文本 Char"/>
    <w:basedOn w:val="a4"/>
    <w:link w:val="a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Char"/>
    <w:uiPriority w:val="99"/>
    <w:semiHidden/>
    <w:unhideWhenUsed/>
    <w:rsid w:val="00DF1F91"/>
    <w:pPr>
      <w:spacing w:after="120" w:line="480" w:lineRule="auto"/>
    </w:pPr>
  </w:style>
  <w:style w:type="character" w:customStyle="1" w:styleId="2Char">
    <w:name w:val="正文文本 2 Char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Char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F1F91"/>
    <w:pPr>
      <w:spacing w:after="0"/>
      <w:ind w:firstLine="360"/>
    </w:pPr>
  </w:style>
  <w:style w:type="character" w:customStyle="1" w:styleId="Char7">
    <w:name w:val="正文首行缩进 Char"/>
    <w:basedOn w:val="Char6"/>
    <w:link w:val="afd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e">
    <w:name w:val="Body Text Indent"/>
    <w:basedOn w:val="a3"/>
    <w:link w:val="Char8"/>
    <w:uiPriority w:val="99"/>
    <w:semiHidden/>
    <w:unhideWhenUsed/>
    <w:rsid w:val="00DF1F91"/>
    <w:pPr>
      <w:spacing w:after="120"/>
      <w:ind w:left="360"/>
    </w:pPr>
  </w:style>
  <w:style w:type="character" w:customStyle="1" w:styleId="Char8">
    <w:name w:val="正文文本缩进 Char"/>
    <w:basedOn w:val="a4"/>
    <w:link w:val="afe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3">
    <w:name w:val="Body Text First Indent 2"/>
    <w:basedOn w:val="afe"/>
    <w:link w:val="2Char0"/>
    <w:uiPriority w:val="99"/>
    <w:semiHidden/>
    <w:unhideWhenUsed/>
    <w:rsid w:val="00DF1F91"/>
    <w:pPr>
      <w:spacing w:after="0"/>
      <w:ind w:firstLine="360"/>
    </w:pPr>
  </w:style>
  <w:style w:type="character" w:customStyle="1" w:styleId="2Char0">
    <w:name w:val="正文首行缩进 2 Char"/>
    <w:basedOn w:val="Char8"/>
    <w:link w:val="2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Indent 2"/>
    <w:basedOn w:val="a3"/>
    <w:link w:val="2Char1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Char1">
    <w:name w:val="正文文本缩进 2 Char"/>
    <w:basedOn w:val="a4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3">
    <w:name w:val="Body Text Indent 3"/>
    <w:basedOn w:val="a3"/>
    <w:link w:val="3Char0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basedOn w:val="a4"/>
    <w:link w:val="33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F1F91"/>
    <w:pPr>
      <w:ind w:left="4320"/>
    </w:pPr>
  </w:style>
  <w:style w:type="character" w:customStyle="1" w:styleId="Char9">
    <w:name w:val="结束语 Char"/>
    <w:basedOn w:val="a4"/>
    <w:link w:val="a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0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F1F91"/>
    <w:rPr>
      <w:sz w:val="20"/>
      <w:szCs w:val="20"/>
    </w:rPr>
  </w:style>
  <w:style w:type="character" w:customStyle="1" w:styleId="Chara">
    <w:name w:val="批注文字 Char"/>
    <w:basedOn w:val="a4"/>
    <w:link w:val="aff4"/>
    <w:uiPriority w:val="99"/>
    <w:semiHidden/>
    <w:rsid w:val="00DF1F91"/>
    <w:rPr>
      <w:rFonts w:ascii="Microsoft YaHei UI" w:eastAsia="Microsoft YaHei UI" w:hAnsi="Microsoft YaHei UI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F1F91"/>
    <w:rPr>
      <w:b/>
      <w:bCs/>
    </w:rPr>
  </w:style>
  <w:style w:type="character" w:customStyle="1" w:styleId="Charb">
    <w:name w:val="批注主题 Char"/>
    <w:basedOn w:val="Chara"/>
    <w:link w:val="aff5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6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7">
    <w:name w:val="Date"/>
    <w:basedOn w:val="a3"/>
    <w:next w:val="a3"/>
    <w:link w:val="Charc"/>
    <w:uiPriority w:val="99"/>
    <w:semiHidden/>
    <w:unhideWhenUsed/>
    <w:rsid w:val="00DF1F91"/>
  </w:style>
  <w:style w:type="character" w:customStyle="1" w:styleId="Charc">
    <w:name w:val="日期 Char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8">
    <w:name w:val="Document Map"/>
    <w:basedOn w:val="a3"/>
    <w:link w:val="Chard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Chard">
    <w:name w:val="文档结构图 Char"/>
    <w:basedOn w:val="a4"/>
    <w:link w:val="aff8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9">
    <w:name w:val="E-mail Signature"/>
    <w:basedOn w:val="a3"/>
    <w:link w:val="Chare"/>
    <w:uiPriority w:val="99"/>
    <w:semiHidden/>
    <w:unhideWhenUsed/>
    <w:rsid w:val="00DF1F91"/>
  </w:style>
  <w:style w:type="character" w:customStyle="1" w:styleId="Chare">
    <w:name w:val="电子邮件签名 Char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3"/>
    <w:link w:val="Charf"/>
    <w:uiPriority w:val="99"/>
    <w:semiHidden/>
    <w:unhideWhenUsed/>
    <w:rsid w:val="00DF1F91"/>
    <w:rPr>
      <w:sz w:val="20"/>
      <w:szCs w:val="20"/>
    </w:rPr>
  </w:style>
  <w:style w:type="character" w:customStyle="1" w:styleId="Charf">
    <w:name w:val="尾注文本 Char"/>
    <w:basedOn w:val="a4"/>
    <w:link w:val="affb"/>
    <w:uiPriority w:val="99"/>
    <w:semiHidden/>
    <w:rsid w:val="00DF1F91"/>
    <w:rPr>
      <w:rFonts w:ascii="Microsoft YaHei UI" w:eastAsia="Microsoft YaHei UI" w:hAnsi="Microsoft YaHei UI"/>
    </w:rPr>
  </w:style>
  <w:style w:type="paragraph" w:styleId="a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3"/>
    <w:link w:val="Charf0"/>
    <w:uiPriority w:val="99"/>
    <w:semiHidden/>
    <w:unhideWhenUsed/>
    <w:rsid w:val="00DF1F91"/>
    <w:rPr>
      <w:sz w:val="20"/>
      <w:szCs w:val="20"/>
    </w:rPr>
  </w:style>
  <w:style w:type="character" w:customStyle="1" w:styleId="Charf0">
    <w:name w:val="脚注文本 Char"/>
    <w:basedOn w:val="a4"/>
    <w:link w:val="afff0"/>
    <w:uiPriority w:val="99"/>
    <w:semiHidden/>
    <w:rsid w:val="00DF1F91"/>
    <w:rPr>
      <w:rFonts w:ascii="Microsoft YaHei UI" w:eastAsia="Microsoft YaHei UI" w:hAnsi="Microsoft YaHei UI"/>
    </w:rPr>
  </w:style>
  <w:style w:type="table" w:styleId="10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4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2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2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0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0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Char"/>
    <w:uiPriority w:val="99"/>
    <w:semiHidden/>
    <w:unhideWhenUsed/>
    <w:rsid w:val="00DF1F91"/>
    <w:rPr>
      <w:i/>
      <w:iCs/>
    </w:rPr>
  </w:style>
  <w:style w:type="character" w:customStyle="1" w:styleId="HTMLChar">
    <w:name w:val="HTML 地址 Char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1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F1F91"/>
    <w:rPr>
      <w:sz w:val="20"/>
      <w:szCs w:val="20"/>
    </w:rPr>
  </w:style>
  <w:style w:type="character" w:customStyle="1" w:styleId="HTMLChar0">
    <w:name w:val="HTML 预设格式 Char"/>
    <w:basedOn w:val="a4"/>
    <w:link w:val="HTML5"/>
    <w:uiPriority w:val="99"/>
    <w:semiHidden/>
    <w:rsid w:val="00DF1F91"/>
    <w:rPr>
      <w:rFonts w:ascii="Microsoft YaHei UI" w:eastAsia="Microsoft YaHei UI" w:hAnsi="Microsoft YaHei UI"/>
    </w:rPr>
  </w:style>
  <w:style w:type="character" w:styleId="HTML6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1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6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5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3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3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1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1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0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0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1">
    <w:name w:val="index heading"/>
    <w:basedOn w:val="a3"/>
    <w:next w:val="11"/>
    <w:uiPriority w:val="99"/>
    <w:semiHidden/>
    <w:unhideWhenUsed/>
    <w:rsid w:val="00DF1F91"/>
    <w:rPr>
      <w:rFonts w:cstheme="majorBidi"/>
      <w:b/>
      <w:bCs/>
    </w:rPr>
  </w:style>
  <w:style w:type="table" w:styleId="afff2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3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6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7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6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7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8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7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2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9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8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6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2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Charf1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Charf1">
    <w:name w:val="宏文本 Char"/>
    <w:basedOn w:val="a4"/>
    <w:link w:val="afff8"/>
    <w:uiPriority w:val="99"/>
    <w:semiHidden/>
    <w:rsid w:val="00DF1F91"/>
    <w:rPr>
      <w:rFonts w:ascii="Microsoft YaHei UI" w:eastAsia="Microsoft YaHei UI" w:hAnsi="Microsoft YaHei UI"/>
    </w:rPr>
  </w:style>
  <w:style w:type="table" w:styleId="13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a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4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b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9">
    <w:name w:val="Message Header"/>
    <w:basedOn w:val="a3"/>
    <w:link w:val="Charf2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Charf2">
    <w:name w:val="信息标题 Char"/>
    <w:basedOn w:val="a4"/>
    <w:link w:val="afff9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F1F91"/>
  </w:style>
  <w:style w:type="paragraph" w:styleId="afffb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c">
    <w:name w:val="Note Heading"/>
    <w:basedOn w:val="a3"/>
    <w:next w:val="a3"/>
    <w:link w:val="Charf3"/>
    <w:uiPriority w:val="99"/>
    <w:semiHidden/>
    <w:unhideWhenUsed/>
    <w:rsid w:val="00DF1F91"/>
  </w:style>
  <w:style w:type="character" w:customStyle="1" w:styleId="Charf3">
    <w:name w:val="注释标题 Char"/>
    <w:basedOn w:val="a4"/>
    <w:link w:val="aff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d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6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4"/>
    <w:uiPriority w:val="99"/>
    <w:semiHidden/>
    <w:unhideWhenUsed/>
    <w:rsid w:val="00DF1F91"/>
    <w:rPr>
      <w:sz w:val="21"/>
      <w:szCs w:val="21"/>
    </w:rPr>
  </w:style>
  <w:style w:type="character" w:customStyle="1" w:styleId="Charf4">
    <w:name w:val="纯文本 Char"/>
    <w:basedOn w:val="a4"/>
    <w:link w:val="afffe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">
    <w:name w:val="Salutation"/>
    <w:basedOn w:val="a3"/>
    <w:next w:val="a3"/>
    <w:link w:val="Charf5"/>
    <w:uiPriority w:val="99"/>
    <w:semiHidden/>
    <w:unhideWhenUsed/>
    <w:rsid w:val="00DF1F91"/>
  </w:style>
  <w:style w:type="character" w:customStyle="1" w:styleId="Charf5">
    <w:name w:val="称呼 Char"/>
    <w:basedOn w:val="a4"/>
    <w:link w:val="aff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0">
    <w:name w:val="Signature"/>
    <w:basedOn w:val="a3"/>
    <w:link w:val="Charf6"/>
    <w:uiPriority w:val="99"/>
    <w:semiHidden/>
    <w:unhideWhenUsed/>
    <w:rsid w:val="00DF1F91"/>
    <w:pPr>
      <w:ind w:left="4320"/>
    </w:pPr>
  </w:style>
  <w:style w:type="character" w:customStyle="1" w:styleId="Charf6">
    <w:name w:val="签名 Char"/>
    <w:basedOn w:val="a4"/>
    <w:link w:val="a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SmartHyperlink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7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5">
    <w:name w:val="table of figures"/>
    <w:basedOn w:val="a3"/>
    <w:next w:val="a3"/>
    <w:uiPriority w:val="99"/>
    <w:semiHidden/>
    <w:unhideWhenUsed/>
    <w:rsid w:val="00DF1F91"/>
  </w:style>
  <w:style w:type="table" w:styleId="affff6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1f0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2f7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3f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4c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5b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65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75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83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91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UnresolvedMention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Char1">
    <w:name w:val="列出段落 Char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4"/>
    <w:rsid w:val="001B4DFB"/>
    <w:rsid w:val="00236321"/>
    <w:rsid w:val="00256AC2"/>
    <w:rsid w:val="00376B33"/>
    <w:rsid w:val="003C1104"/>
    <w:rsid w:val="00460CB7"/>
    <w:rsid w:val="00707932"/>
    <w:rsid w:val="00780CAD"/>
    <w:rsid w:val="00813AA4"/>
    <w:rsid w:val="008A23A5"/>
    <w:rsid w:val="009D4165"/>
    <w:rsid w:val="00A02432"/>
    <w:rsid w:val="00AD2FBC"/>
    <w:rsid w:val="00BF1E94"/>
    <w:rsid w:val="00C051EC"/>
    <w:rsid w:val="00C55196"/>
    <w:rsid w:val="00CF07EB"/>
    <w:rsid w:val="00EC0050"/>
    <w:rsid w:val="00ED75B5"/>
    <w:rsid w:val="00F06019"/>
    <w:rsid w:val="00F4465D"/>
    <w:rsid w:val="00F44B66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</Template>
  <TotalTime>193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sn</cp:lastModifiedBy>
  <cp:revision>226</cp:revision>
  <dcterms:created xsi:type="dcterms:W3CDTF">2018-11-30T08:01:00Z</dcterms:created>
  <dcterms:modified xsi:type="dcterms:W3CDTF">2019-04-26T08:12:00Z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