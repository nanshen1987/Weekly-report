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0F0639">
        <w:t>8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0F0639">
        <w:t>12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0F0639" w:rsidP="00092CC3">
            <w:r w:rsidRPr="00B739CE">
              <w:rPr>
                <w:rFonts w:hint="eastAsia"/>
              </w:rPr>
              <w:t>论文修改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Default="000F0639" w:rsidP="00092CC3">
            <w:r w:rsidRPr="00B739CE">
              <w:rPr>
                <w:rFonts w:hint="eastAsia"/>
              </w:rPr>
              <w:t>论文修改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0F0639" w:rsidP="006336A2">
            <w:pPr>
              <w:pStyle w:val="1"/>
              <w:spacing w:line="192" w:lineRule="auto"/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B739CE" w:rsidP="006336A2">
            <w:pPr>
              <w:pStyle w:val="1"/>
              <w:spacing w:line="192" w:lineRule="auto"/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B739CE" w:rsidRDefault="000F0639" w:rsidP="006336A2">
            <w:pPr>
              <w:pStyle w:val="1"/>
              <w:spacing w:line="192" w:lineRule="auto"/>
              <w:rPr>
                <w:rFonts w:hint="eastAsia"/>
                <w:b w:val="0"/>
                <w:color w:val="auto"/>
                <w:sz w:val="24"/>
              </w:rPr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0F0639" w:rsidRDefault="000F0639" w:rsidP="000F0639">
      <w:pPr>
        <w:pStyle w:val="21"/>
      </w:pPr>
      <w:r>
        <w:rPr>
          <w:rFonts w:hint="eastAsia"/>
        </w:rPr>
        <w:t>从以下三个方面对论文进行修改</w:t>
      </w:r>
    </w:p>
    <w:p w:rsidR="000F0639" w:rsidRDefault="000F0639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关于理论以及公式推到方面进行了详细的介绍。多数算法实现的关键步骤，EMD以及Wavelet算法给出了说明示例</w:t>
      </w:r>
    </w:p>
    <w:p w:rsidR="000F0639" w:rsidRDefault="000F0639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对于应用实例的介绍进行了重构，突出了典型应用案例</w:t>
      </w:r>
    </w:p>
    <w:p w:rsidR="000F0639" w:rsidRDefault="00AF327D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段落与段落之间添加一些过渡句，提高整个篇章结构的逻辑性</w:t>
      </w:r>
    </w:p>
    <w:p w:rsidR="008456FC" w:rsidRDefault="00897AD2" w:rsidP="008456FC">
      <w:pPr>
        <w:pStyle w:val="1"/>
        <w:spacing w:line="192" w:lineRule="auto"/>
      </w:pPr>
      <w:bookmarkStart w:id="1" w:name="_GoBack"/>
      <w:bookmarkEnd w:id="0"/>
      <w:bookmarkEnd w:id="1"/>
      <w:r>
        <w:rPr>
          <w:rFonts w:hint="eastAsia"/>
        </w:rPr>
        <w:t>下周工作安排</w:t>
      </w:r>
    </w:p>
    <w:p w:rsidR="004E444B" w:rsidRPr="004E444B" w:rsidRDefault="00C25476" w:rsidP="004E444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监测数据处理，对RTKLIB处理程序修改</w:t>
      </w:r>
      <w:r w:rsidR="000E40D7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加入</w:t>
      </w:r>
      <w:r w:rsidR="00CA42D3">
        <w:rPr>
          <w:rFonts w:hint="eastAsia"/>
          <w:szCs w:val="24"/>
        </w:rPr>
        <w:t>高通</w:t>
      </w:r>
      <w:r w:rsidR="004E444B">
        <w:rPr>
          <w:rFonts w:hint="eastAsia"/>
          <w:szCs w:val="24"/>
        </w:rPr>
        <w:t>滤波</w:t>
      </w:r>
      <w:proofErr w:type="gramEnd"/>
    </w:p>
    <w:p w:rsidR="00EB271C" w:rsidRDefault="000F0639" w:rsidP="00EB271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初步确定珞珈信号捕获论文思路以及整理方案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430F65" w:rsidRDefault="000E40D7" w:rsidP="00FD468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试验数据处理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  <w:szCs w:val="24"/>
        </w:rPr>
      </w:pPr>
    </w:p>
    <w:sectPr w:rsidR="00FD468A" w:rsidRPr="00FD468A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386" w:rsidRDefault="00B02386" w:rsidP="006A0B6E">
      <w:r>
        <w:separator/>
      </w:r>
    </w:p>
  </w:endnote>
  <w:endnote w:type="continuationSeparator" w:id="0">
    <w:p w:rsidR="00B02386" w:rsidRDefault="00B02386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386" w:rsidRDefault="00B02386" w:rsidP="006A0B6E">
      <w:r>
        <w:separator/>
      </w:r>
    </w:p>
  </w:footnote>
  <w:footnote w:type="continuationSeparator" w:id="0">
    <w:p w:rsidR="00B02386" w:rsidRDefault="00B02386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0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3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1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30"/>
  </w:num>
  <w:num w:numId="5">
    <w:abstractNumId w:val="27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2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3"/>
  </w:num>
  <w:num w:numId="22">
    <w:abstractNumId w:val="21"/>
  </w:num>
  <w:num w:numId="23">
    <w:abstractNumId w:val="28"/>
  </w:num>
  <w:num w:numId="24">
    <w:abstractNumId w:val="15"/>
  </w:num>
  <w:num w:numId="25">
    <w:abstractNumId w:val="20"/>
  </w:num>
  <w:num w:numId="26">
    <w:abstractNumId w:val="18"/>
  </w:num>
  <w:num w:numId="27">
    <w:abstractNumId w:val="31"/>
  </w:num>
  <w:num w:numId="28">
    <w:abstractNumId w:val="13"/>
  </w:num>
  <w:num w:numId="29">
    <w:abstractNumId w:val="10"/>
  </w:num>
  <w:num w:numId="30">
    <w:abstractNumId w:val="26"/>
  </w:num>
  <w:num w:numId="31">
    <w:abstractNumId w:val="17"/>
  </w:num>
  <w:num w:numId="32">
    <w:abstractNumId w:val="12"/>
  </w:num>
  <w:num w:numId="33">
    <w:abstractNumId w:val="24"/>
  </w:num>
  <w:num w:numId="34">
    <w:abstractNumId w:val="22"/>
  </w:num>
  <w:num w:numId="35">
    <w:abstractNumId w:val="11"/>
  </w:num>
  <w:num w:numId="36">
    <w:abstractNumId w:val="2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2CC3"/>
    <w:rsid w:val="00095CDF"/>
    <w:rsid w:val="000A677A"/>
    <w:rsid w:val="000B2100"/>
    <w:rsid w:val="000C122C"/>
    <w:rsid w:val="000C2FE2"/>
    <w:rsid w:val="000D0FCD"/>
    <w:rsid w:val="000E40D7"/>
    <w:rsid w:val="000F0639"/>
    <w:rsid w:val="00100071"/>
    <w:rsid w:val="00112FC2"/>
    <w:rsid w:val="00114474"/>
    <w:rsid w:val="00114E0A"/>
    <w:rsid w:val="00165527"/>
    <w:rsid w:val="00167C5A"/>
    <w:rsid w:val="001748F4"/>
    <w:rsid w:val="0017540B"/>
    <w:rsid w:val="001819EE"/>
    <w:rsid w:val="001837AA"/>
    <w:rsid w:val="00183E80"/>
    <w:rsid w:val="001A7657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D48FD"/>
    <w:rsid w:val="003F76AF"/>
    <w:rsid w:val="004248D2"/>
    <w:rsid w:val="00430F65"/>
    <w:rsid w:val="004328DA"/>
    <w:rsid w:val="00434C6E"/>
    <w:rsid w:val="00445F89"/>
    <w:rsid w:val="00462AF2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273BA"/>
    <w:rsid w:val="00552B9D"/>
    <w:rsid w:val="00565A30"/>
    <w:rsid w:val="00590599"/>
    <w:rsid w:val="0059622C"/>
    <w:rsid w:val="005C1593"/>
    <w:rsid w:val="005E555C"/>
    <w:rsid w:val="005F1D4B"/>
    <w:rsid w:val="005F34B3"/>
    <w:rsid w:val="005F38A4"/>
    <w:rsid w:val="005F71E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14EF"/>
    <w:rsid w:val="007A3694"/>
    <w:rsid w:val="007B6341"/>
    <w:rsid w:val="007B708C"/>
    <w:rsid w:val="007C655C"/>
    <w:rsid w:val="007F6E58"/>
    <w:rsid w:val="00823516"/>
    <w:rsid w:val="00823D7B"/>
    <w:rsid w:val="00825586"/>
    <w:rsid w:val="00843EA3"/>
    <w:rsid w:val="008456FC"/>
    <w:rsid w:val="00851274"/>
    <w:rsid w:val="0086638E"/>
    <w:rsid w:val="00887863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A002AC"/>
    <w:rsid w:val="00A3170E"/>
    <w:rsid w:val="00A41E6D"/>
    <w:rsid w:val="00A44734"/>
    <w:rsid w:val="00A64188"/>
    <w:rsid w:val="00A6578C"/>
    <w:rsid w:val="00A660DB"/>
    <w:rsid w:val="00A71AF0"/>
    <w:rsid w:val="00A846D0"/>
    <w:rsid w:val="00AA43DB"/>
    <w:rsid w:val="00AB009F"/>
    <w:rsid w:val="00AB2B44"/>
    <w:rsid w:val="00AC2DCE"/>
    <w:rsid w:val="00AD3B3D"/>
    <w:rsid w:val="00AF0D9C"/>
    <w:rsid w:val="00AF327D"/>
    <w:rsid w:val="00B02386"/>
    <w:rsid w:val="00B02DB5"/>
    <w:rsid w:val="00B037F9"/>
    <w:rsid w:val="00B13B55"/>
    <w:rsid w:val="00B14EFB"/>
    <w:rsid w:val="00B50FE9"/>
    <w:rsid w:val="00B516E1"/>
    <w:rsid w:val="00B55472"/>
    <w:rsid w:val="00B6311C"/>
    <w:rsid w:val="00B739CE"/>
    <w:rsid w:val="00B8481D"/>
    <w:rsid w:val="00BA5AC5"/>
    <w:rsid w:val="00BB2EE1"/>
    <w:rsid w:val="00BB5FF6"/>
    <w:rsid w:val="00BC0840"/>
    <w:rsid w:val="00BE7025"/>
    <w:rsid w:val="00C25476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A42D3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A2608"/>
    <w:rsid w:val="00EA5F0F"/>
    <w:rsid w:val="00EB271C"/>
    <w:rsid w:val="00EC5F79"/>
    <w:rsid w:val="00ED7F1E"/>
    <w:rsid w:val="00F11AE1"/>
    <w:rsid w:val="00F37FE5"/>
    <w:rsid w:val="00F4393F"/>
    <w:rsid w:val="00F607BD"/>
    <w:rsid w:val="00F60DEB"/>
    <w:rsid w:val="00F80A38"/>
    <w:rsid w:val="00F810E2"/>
    <w:rsid w:val="00FA4ABE"/>
    <w:rsid w:val="00FB087B"/>
    <w:rsid w:val="00FB44FB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A221BF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3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4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5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6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7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8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9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a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macro"/>
    <w:link w:val="affffc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c">
    <w:name w:val="宏文本 字符"/>
    <w:basedOn w:val="a4"/>
    <w:link w:val="affffb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d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e">
    <w:name w:val="Message Header"/>
    <w:basedOn w:val="a3"/>
    <w:link w:val="afffff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f">
    <w:name w:val="信息标题 字符"/>
    <w:basedOn w:val="a4"/>
    <w:link w:val="affffe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0">
    <w:name w:val="Normal (Web)"/>
    <w:basedOn w:val="a3"/>
    <w:uiPriority w:val="99"/>
    <w:semiHidden/>
    <w:unhideWhenUsed/>
    <w:rsid w:val="00DF1F91"/>
  </w:style>
  <w:style w:type="paragraph" w:styleId="afffff1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2">
    <w:name w:val="Note Heading"/>
    <w:basedOn w:val="a3"/>
    <w:next w:val="a3"/>
    <w:link w:val="afffff3"/>
    <w:uiPriority w:val="99"/>
    <w:semiHidden/>
    <w:unhideWhenUsed/>
    <w:rsid w:val="00DF1F91"/>
  </w:style>
  <w:style w:type="character" w:customStyle="1" w:styleId="afffff3">
    <w:name w:val="注释标题 字符"/>
    <w:basedOn w:val="a4"/>
    <w:link w:val="afff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4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3"/>
    <w:link w:val="afffff6"/>
    <w:uiPriority w:val="99"/>
    <w:semiHidden/>
    <w:unhideWhenUsed/>
    <w:rsid w:val="00DF1F91"/>
    <w:rPr>
      <w:sz w:val="21"/>
      <w:szCs w:val="21"/>
    </w:rPr>
  </w:style>
  <w:style w:type="character" w:customStyle="1" w:styleId="afffff6">
    <w:name w:val="纯文本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DF1F91"/>
  </w:style>
  <w:style w:type="character" w:customStyle="1" w:styleId="afffff8">
    <w:name w:val="称呼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9">
    <w:name w:val="Signature"/>
    <w:basedOn w:val="a3"/>
    <w:link w:val="afffffa"/>
    <w:uiPriority w:val="99"/>
    <w:semiHidden/>
    <w:unhideWhenUsed/>
    <w:rsid w:val="00DF1F91"/>
    <w:pPr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b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0">
    <w:name w:val="table of figures"/>
    <w:basedOn w:val="a3"/>
    <w:next w:val="a3"/>
    <w:uiPriority w:val="99"/>
    <w:semiHidden/>
    <w:unhideWhenUsed/>
    <w:rsid w:val="00DF1F91"/>
  </w:style>
  <w:style w:type="table" w:styleId="affffff1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4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236321"/>
    <w:rsid w:val="00256AC2"/>
    <w:rsid w:val="00376B33"/>
    <w:rsid w:val="003C1104"/>
    <w:rsid w:val="00460CB7"/>
    <w:rsid w:val="00707932"/>
    <w:rsid w:val="00780CAD"/>
    <w:rsid w:val="00813AA4"/>
    <w:rsid w:val="008A23A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155</cp:revision>
  <dcterms:created xsi:type="dcterms:W3CDTF">2018-11-30T08:01:00Z</dcterms:created>
  <dcterms:modified xsi:type="dcterms:W3CDTF">2019-04-13T01:26:00Z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