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a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173C67">
        <w:t>5.2</w:t>
      </w:r>
      <w:r w:rsidR="0013107B">
        <w:t>7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351DC4">
        <w:t>5</w:t>
      </w:r>
      <w:r>
        <w:rPr>
          <w:rFonts w:hint="eastAsia"/>
        </w:rPr>
        <w:t>.</w:t>
      </w:r>
      <w:r w:rsidR="0013107B">
        <w:t>31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092CC3" w:rsidRDefault="00173C67" w:rsidP="00F95E23">
            <w:r>
              <w:t>GNSS</w:t>
            </w:r>
            <w:r>
              <w:rPr>
                <w:rFonts w:hint="eastAsia"/>
              </w:rPr>
              <w:t>与加速度计试验</w:t>
            </w:r>
            <w:r w:rsidR="00F95E23">
              <w:rPr>
                <w:rFonts w:hint="eastAsia"/>
              </w:rPr>
              <w:t>及论文初稿撰写</w:t>
            </w:r>
          </w:p>
        </w:tc>
      </w:tr>
      <w:tr w:rsidR="00092CC3" w:rsidRPr="001A4EA4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Pr="00C668B5" w:rsidRDefault="00F95E23" w:rsidP="001A4EA4">
            <w:r>
              <w:t>GNSS</w:t>
            </w:r>
            <w:r>
              <w:rPr>
                <w:rFonts w:hint="eastAsia"/>
              </w:rPr>
              <w:t>与加速度计试验及论文初稿撰写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Pr="00173C67" w:rsidRDefault="00F95E23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F95E23">
              <w:rPr>
                <w:b w:val="0"/>
                <w:color w:val="auto"/>
                <w:sz w:val="24"/>
              </w:rPr>
              <w:t>GNSS</w:t>
            </w:r>
            <w:r w:rsidRPr="00F95E23">
              <w:rPr>
                <w:rFonts w:hint="eastAsia"/>
                <w:b w:val="0"/>
                <w:color w:val="auto"/>
                <w:sz w:val="24"/>
              </w:rPr>
              <w:t>与加速度计试验及论文初稿撰写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Pr="00F95E23" w:rsidRDefault="00F95E23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173C67">
              <w:rPr>
                <w:b w:val="0"/>
                <w:color w:val="auto"/>
                <w:sz w:val="24"/>
              </w:rPr>
              <w:t>论文初稿</w:t>
            </w:r>
            <w:r w:rsidRPr="00F95E23">
              <w:rPr>
                <w:rFonts w:hint="eastAsia"/>
                <w:b w:val="0"/>
                <w:color w:val="auto"/>
                <w:sz w:val="24"/>
              </w:rPr>
              <w:t>撰写</w:t>
            </w:r>
          </w:p>
        </w:tc>
      </w:tr>
      <w:tr w:rsidR="000F0639" w:rsidTr="00092CC3">
        <w:tc>
          <w:tcPr>
            <w:tcW w:w="1721" w:type="dxa"/>
          </w:tcPr>
          <w:p w:rsidR="000F0639" w:rsidRDefault="000F0639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0F0639" w:rsidRPr="00113FC3" w:rsidRDefault="00173C67" w:rsidP="00173C67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173C67">
              <w:rPr>
                <w:b w:val="0"/>
                <w:color w:val="auto"/>
                <w:sz w:val="24"/>
              </w:rPr>
              <w:t>论文初稿</w:t>
            </w:r>
            <w:r w:rsidR="00F95E23" w:rsidRPr="00F95E23">
              <w:rPr>
                <w:rFonts w:hint="eastAsia"/>
                <w:b w:val="0"/>
                <w:color w:val="auto"/>
                <w:sz w:val="24"/>
              </w:rPr>
              <w:t>撰写</w:t>
            </w:r>
          </w:p>
        </w:tc>
      </w:tr>
    </w:tbl>
    <w:p w:rsidR="00897AD2" w:rsidRDefault="00897AD2" w:rsidP="006336A2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88787F" w:rsidRDefault="00173C67" w:rsidP="0088787F">
      <w:pPr>
        <w:pStyle w:val="21"/>
      </w:pPr>
      <w:r>
        <w:t>GNSS</w:t>
      </w:r>
      <w:r>
        <w:rPr>
          <w:rFonts w:hint="eastAsia"/>
        </w:rPr>
        <w:t>与加速度计试验</w:t>
      </w:r>
    </w:p>
    <w:p w:rsidR="0088787F" w:rsidRPr="0088787F" w:rsidRDefault="007B76A6" w:rsidP="006336A2">
      <w:pPr>
        <w:pStyle w:val="1"/>
        <w:spacing w:line="192" w:lineRule="auto"/>
        <w:rPr>
          <w:rFonts w:cs="Arial"/>
          <w:b w:val="0"/>
          <w:color w:val="262626" w:themeColor="text1" w:themeTint="D9"/>
          <w:sz w:val="22"/>
          <w:szCs w:val="20"/>
        </w:rPr>
      </w:pPr>
      <w:r>
        <w:rPr>
          <w:rFonts w:cs="Arial"/>
          <w:b w:val="0"/>
          <w:noProof/>
          <w:color w:val="262626" w:themeColor="text1" w:themeTint="D9"/>
          <w:sz w:val="22"/>
          <w:szCs w:val="20"/>
        </w:rPr>
        <w:drawing>
          <wp:inline distT="0" distB="0" distL="0" distR="0">
            <wp:extent cx="2632127" cy="3509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527_10563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459" cy="35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  <w:noProof/>
          <w:color w:val="262626" w:themeColor="text1" w:themeTint="D9"/>
          <w:sz w:val="22"/>
          <w:szCs w:val="20"/>
        </w:rPr>
        <w:drawing>
          <wp:inline distT="0" distB="0" distL="0" distR="0">
            <wp:extent cx="2473446" cy="1855228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0527_1058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446" cy="18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  <w:noProof/>
          <w:color w:val="262626" w:themeColor="text1" w:themeTint="D9"/>
          <w:sz w:val="22"/>
          <w:szCs w:val="20"/>
        </w:rPr>
        <w:drawing>
          <wp:inline distT="0" distB="0" distL="0" distR="0">
            <wp:extent cx="2431164" cy="1823514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90529_17542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242" cy="182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  <w:noProof/>
          <w:color w:val="262626" w:themeColor="text1" w:themeTint="D9"/>
          <w:sz w:val="22"/>
          <w:szCs w:val="20"/>
        </w:rPr>
        <w:drawing>
          <wp:inline distT="0" distB="0" distL="0" distR="0">
            <wp:extent cx="2309785" cy="1732474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90529_19225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633" cy="173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C3" w:rsidRDefault="00173C67" w:rsidP="00113FC3">
      <w:pPr>
        <w:pStyle w:val="21"/>
      </w:pPr>
      <w:r>
        <w:rPr>
          <w:rFonts w:hint="eastAsia"/>
        </w:rPr>
        <w:lastRenderedPageBreak/>
        <w:t>撰写论文初稿</w:t>
      </w:r>
    </w:p>
    <w:p w:rsidR="00351DC4" w:rsidRDefault="007B76A6" w:rsidP="00351DC4">
      <w:pPr>
        <w:jc w:val="center"/>
      </w:pPr>
      <w:r w:rsidRPr="007B76A6">
        <w:rPr>
          <w:noProof/>
        </w:rPr>
        <w:drawing>
          <wp:inline distT="0" distB="0" distL="0" distR="0">
            <wp:extent cx="3430270" cy="4963160"/>
            <wp:effectExtent l="0" t="0" r="0" b="8890"/>
            <wp:docPr id="7" name="图片 7" descr="C:\Users\sn\Documents\Tencent Files\389384670\FileRecv\MobileFile\Image\ZI}HEM4WZ_]0I73VD[D6C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\Documents\Tencent Files\389384670\FileRecv\MobileFile\Image\ZI}HEM4WZ_]0I73VD[D6CY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6A6" w:rsidRDefault="007B76A6" w:rsidP="007B76A6">
      <w:pPr>
        <w:rPr>
          <w:rFonts w:hint="eastAsia"/>
        </w:rPr>
      </w:pPr>
      <w:r>
        <w:t>红色圈出部分和摘要是待完成的部分</w:t>
      </w:r>
      <w:r>
        <w:rPr>
          <w:rFonts w:hint="eastAsia"/>
        </w:rPr>
        <w:t>。</w:t>
      </w:r>
    </w:p>
    <w:p w:rsidR="009E6DF4" w:rsidRDefault="009E6DF4" w:rsidP="00351DC4">
      <w:pPr>
        <w:rPr>
          <w:b/>
        </w:rPr>
      </w:pPr>
    </w:p>
    <w:p w:rsidR="00D0475D" w:rsidRDefault="00D244EA" w:rsidP="00A81D39">
      <w:pPr>
        <w:pStyle w:val="1"/>
        <w:spacing w:line="192" w:lineRule="auto"/>
      </w:pPr>
      <w:r>
        <w:rPr>
          <w:rFonts w:hint="eastAsia"/>
        </w:rPr>
        <w:t>问题讨论</w:t>
      </w:r>
    </w:p>
    <w:p w:rsidR="00157885" w:rsidRPr="003F7FFA" w:rsidRDefault="007B76A6" w:rsidP="003F7FF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论文的创新点需要重新梳理</w:t>
      </w:r>
    </w:p>
    <w:bookmarkEnd w:id="0"/>
    <w:p w:rsidR="008456FC" w:rsidRDefault="00897AD2" w:rsidP="008456FC">
      <w:pPr>
        <w:pStyle w:val="1"/>
        <w:spacing w:line="192" w:lineRule="auto"/>
      </w:pPr>
      <w:r>
        <w:rPr>
          <w:rFonts w:hint="eastAsia"/>
        </w:rPr>
        <w:t>下周工作安排</w:t>
      </w:r>
    </w:p>
    <w:p w:rsidR="00846B6B" w:rsidRDefault="00D334A4" w:rsidP="00512C75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完成</w:t>
      </w:r>
      <w:bookmarkStart w:id="1" w:name="_GoBack"/>
      <w:bookmarkEnd w:id="1"/>
      <w:r w:rsidR="00A2392F">
        <w:rPr>
          <w:rFonts w:hint="eastAsia"/>
          <w:szCs w:val="24"/>
        </w:rPr>
        <w:t>论文初稿撰写</w:t>
      </w:r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351DC4" w:rsidRDefault="00304CBE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融合算法试验及融合算法</w:t>
      </w:r>
    </w:p>
    <w:p w:rsidR="00430F65" w:rsidRDefault="00BB053A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BB053A">
        <w:rPr>
          <w:rFonts w:hint="eastAsia"/>
          <w:szCs w:val="24"/>
        </w:rPr>
        <w:t>基于时间序列窗口匹配的实时多径消除技术</w:t>
      </w:r>
      <w:r w:rsidR="00A2392F">
        <w:rPr>
          <w:rFonts w:hint="eastAsia"/>
          <w:szCs w:val="24"/>
        </w:rPr>
        <w:t>初稿撰写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12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668" w:rsidRDefault="00DC5668" w:rsidP="006A0B6E">
      <w:r>
        <w:separator/>
      </w:r>
    </w:p>
  </w:endnote>
  <w:endnote w:type="continuationSeparator" w:id="0">
    <w:p w:rsidR="00DC5668" w:rsidRDefault="00DC5668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668" w:rsidRDefault="00DC5668" w:rsidP="006A0B6E">
      <w:r>
        <w:separator/>
      </w:r>
    </w:p>
  </w:footnote>
  <w:footnote w:type="continuationSeparator" w:id="0">
    <w:p w:rsidR="00DC5668" w:rsidRDefault="00DC5668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88" w:rsidRDefault="00A64188">
    <w:pPr>
      <w:pStyle w:val="ad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E9206D"/>
    <w:multiLevelType w:val="hybridMultilevel"/>
    <w:tmpl w:val="5A9EB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F26D33"/>
    <w:multiLevelType w:val="hybridMultilevel"/>
    <w:tmpl w:val="26BC7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2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5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30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1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2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3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4"/>
  </w:num>
  <w:num w:numId="2">
    <w:abstractNumId w:val="21"/>
  </w:num>
  <w:num w:numId="3">
    <w:abstractNumId w:val="16"/>
  </w:num>
  <w:num w:numId="4">
    <w:abstractNumId w:val="32"/>
  </w:num>
  <w:num w:numId="5">
    <w:abstractNumId w:val="29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31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5"/>
  </w:num>
  <w:num w:numId="22">
    <w:abstractNumId w:val="23"/>
  </w:num>
  <w:num w:numId="23">
    <w:abstractNumId w:val="30"/>
  </w:num>
  <w:num w:numId="24">
    <w:abstractNumId w:val="15"/>
  </w:num>
  <w:num w:numId="25">
    <w:abstractNumId w:val="22"/>
  </w:num>
  <w:num w:numId="26">
    <w:abstractNumId w:val="20"/>
  </w:num>
  <w:num w:numId="27">
    <w:abstractNumId w:val="33"/>
  </w:num>
  <w:num w:numId="28">
    <w:abstractNumId w:val="13"/>
  </w:num>
  <w:num w:numId="29">
    <w:abstractNumId w:val="10"/>
  </w:num>
  <w:num w:numId="30">
    <w:abstractNumId w:val="28"/>
  </w:num>
  <w:num w:numId="31">
    <w:abstractNumId w:val="17"/>
  </w:num>
  <w:num w:numId="32">
    <w:abstractNumId w:val="12"/>
  </w:num>
  <w:num w:numId="33">
    <w:abstractNumId w:val="26"/>
  </w:num>
  <w:num w:numId="34">
    <w:abstractNumId w:val="24"/>
  </w:num>
  <w:num w:numId="35">
    <w:abstractNumId w:val="11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18"/>
  </w:num>
  <w:num w:numId="41">
    <w:abstractNumId w:val="19"/>
  </w:num>
  <w:num w:numId="42">
    <w:abstractNumId w:val="24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58"/>
    <w:rsid w:val="00002BD9"/>
    <w:rsid w:val="000156D6"/>
    <w:rsid w:val="000175CC"/>
    <w:rsid w:val="00032122"/>
    <w:rsid w:val="00034F7C"/>
    <w:rsid w:val="00092CC3"/>
    <w:rsid w:val="00095CDF"/>
    <w:rsid w:val="000A677A"/>
    <w:rsid w:val="000A7398"/>
    <w:rsid w:val="000B2100"/>
    <w:rsid w:val="000C122C"/>
    <w:rsid w:val="000C2FE2"/>
    <w:rsid w:val="000D0FCD"/>
    <w:rsid w:val="000D1DCB"/>
    <w:rsid w:val="000E40D7"/>
    <w:rsid w:val="000F0639"/>
    <w:rsid w:val="00100071"/>
    <w:rsid w:val="00112FC2"/>
    <w:rsid w:val="00113FC3"/>
    <w:rsid w:val="00114474"/>
    <w:rsid w:val="00114E0A"/>
    <w:rsid w:val="0013107B"/>
    <w:rsid w:val="00157885"/>
    <w:rsid w:val="00163FD6"/>
    <w:rsid w:val="00165527"/>
    <w:rsid w:val="00167C5A"/>
    <w:rsid w:val="00173C67"/>
    <w:rsid w:val="001748F4"/>
    <w:rsid w:val="0017540B"/>
    <w:rsid w:val="001819EE"/>
    <w:rsid w:val="001837AA"/>
    <w:rsid w:val="00183E80"/>
    <w:rsid w:val="001A4EA4"/>
    <w:rsid w:val="001A726D"/>
    <w:rsid w:val="001A7657"/>
    <w:rsid w:val="001B0867"/>
    <w:rsid w:val="001C3F5C"/>
    <w:rsid w:val="001C6AFE"/>
    <w:rsid w:val="001D097A"/>
    <w:rsid w:val="001D26AF"/>
    <w:rsid w:val="001D29F0"/>
    <w:rsid w:val="001E328D"/>
    <w:rsid w:val="001E7E71"/>
    <w:rsid w:val="001F5D53"/>
    <w:rsid w:val="002102FA"/>
    <w:rsid w:val="00211278"/>
    <w:rsid w:val="00221CC1"/>
    <w:rsid w:val="0022726C"/>
    <w:rsid w:val="00232BD4"/>
    <w:rsid w:val="0024659E"/>
    <w:rsid w:val="00250800"/>
    <w:rsid w:val="002515AE"/>
    <w:rsid w:val="00274E88"/>
    <w:rsid w:val="002A215B"/>
    <w:rsid w:val="002A6763"/>
    <w:rsid w:val="002B41F0"/>
    <w:rsid w:val="002F12E0"/>
    <w:rsid w:val="002F7B3F"/>
    <w:rsid w:val="002F7E28"/>
    <w:rsid w:val="00300B0F"/>
    <w:rsid w:val="00304CBE"/>
    <w:rsid w:val="003327B7"/>
    <w:rsid w:val="00351678"/>
    <w:rsid w:val="00351DC4"/>
    <w:rsid w:val="0035223D"/>
    <w:rsid w:val="0035539F"/>
    <w:rsid w:val="00360E3B"/>
    <w:rsid w:val="0037411D"/>
    <w:rsid w:val="00383298"/>
    <w:rsid w:val="003851AC"/>
    <w:rsid w:val="0039535C"/>
    <w:rsid w:val="003B32B3"/>
    <w:rsid w:val="003D48FD"/>
    <w:rsid w:val="003F2A66"/>
    <w:rsid w:val="003F76AF"/>
    <w:rsid w:val="003F7FFA"/>
    <w:rsid w:val="0040280D"/>
    <w:rsid w:val="004114E4"/>
    <w:rsid w:val="004248D2"/>
    <w:rsid w:val="00430F65"/>
    <w:rsid w:val="004328DA"/>
    <w:rsid w:val="00434C6E"/>
    <w:rsid w:val="00445F89"/>
    <w:rsid w:val="00455455"/>
    <w:rsid w:val="00457A6A"/>
    <w:rsid w:val="00462AF2"/>
    <w:rsid w:val="004873B7"/>
    <w:rsid w:val="00491906"/>
    <w:rsid w:val="004A42A2"/>
    <w:rsid w:val="004A6904"/>
    <w:rsid w:val="004B4C42"/>
    <w:rsid w:val="004B751B"/>
    <w:rsid w:val="004C2CB5"/>
    <w:rsid w:val="004D26DD"/>
    <w:rsid w:val="004E444B"/>
    <w:rsid w:val="004F555D"/>
    <w:rsid w:val="00512C75"/>
    <w:rsid w:val="00515D50"/>
    <w:rsid w:val="005273BA"/>
    <w:rsid w:val="00552B9D"/>
    <w:rsid w:val="00565A30"/>
    <w:rsid w:val="00572B5D"/>
    <w:rsid w:val="005879A5"/>
    <w:rsid w:val="00590599"/>
    <w:rsid w:val="0059622C"/>
    <w:rsid w:val="005C1593"/>
    <w:rsid w:val="005E555C"/>
    <w:rsid w:val="005F1D4B"/>
    <w:rsid w:val="005F34B3"/>
    <w:rsid w:val="005F38A4"/>
    <w:rsid w:val="005F71E0"/>
    <w:rsid w:val="00606E10"/>
    <w:rsid w:val="00610CD6"/>
    <w:rsid w:val="0061480D"/>
    <w:rsid w:val="006217B1"/>
    <w:rsid w:val="006278D6"/>
    <w:rsid w:val="006336A2"/>
    <w:rsid w:val="006564FC"/>
    <w:rsid w:val="00661D38"/>
    <w:rsid w:val="00664262"/>
    <w:rsid w:val="006675A6"/>
    <w:rsid w:val="00672A09"/>
    <w:rsid w:val="006808FB"/>
    <w:rsid w:val="00683AD8"/>
    <w:rsid w:val="00696596"/>
    <w:rsid w:val="006A0B6E"/>
    <w:rsid w:val="006A4425"/>
    <w:rsid w:val="006B4C09"/>
    <w:rsid w:val="006B7A74"/>
    <w:rsid w:val="006E0F48"/>
    <w:rsid w:val="006E2D31"/>
    <w:rsid w:val="006E4CFD"/>
    <w:rsid w:val="006E5019"/>
    <w:rsid w:val="006E6FD9"/>
    <w:rsid w:val="00703D67"/>
    <w:rsid w:val="0070470B"/>
    <w:rsid w:val="00706330"/>
    <w:rsid w:val="00707842"/>
    <w:rsid w:val="007111C3"/>
    <w:rsid w:val="00715A0A"/>
    <w:rsid w:val="00720141"/>
    <w:rsid w:val="00723BE2"/>
    <w:rsid w:val="00727443"/>
    <w:rsid w:val="00743E01"/>
    <w:rsid w:val="00762527"/>
    <w:rsid w:val="00787F75"/>
    <w:rsid w:val="00796AAD"/>
    <w:rsid w:val="007A14EF"/>
    <w:rsid w:val="007A3694"/>
    <w:rsid w:val="007B6341"/>
    <w:rsid w:val="007B708C"/>
    <w:rsid w:val="007B76A6"/>
    <w:rsid w:val="007C655C"/>
    <w:rsid w:val="007F6E58"/>
    <w:rsid w:val="008012DF"/>
    <w:rsid w:val="00823516"/>
    <w:rsid w:val="00823D7B"/>
    <w:rsid w:val="00825586"/>
    <w:rsid w:val="00833528"/>
    <w:rsid w:val="00840E6C"/>
    <w:rsid w:val="00843EA3"/>
    <w:rsid w:val="008456FC"/>
    <w:rsid w:val="00846B6B"/>
    <w:rsid w:val="00851274"/>
    <w:rsid w:val="00857292"/>
    <w:rsid w:val="0086638E"/>
    <w:rsid w:val="00887863"/>
    <w:rsid w:val="0088787F"/>
    <w:rsid w:val="00897AD2"/>
    <w:rsid w:val="008C1EF6"/>
    <w:rsid w:val="008E23DB"/>
    <w:rsid w:val="008E2B0D"/>
    <w:rsid w:val="00923A56"/>
    <w:rsid w:val="009241DD"/>
    <w:rsid w:val="00936F5A"/>
    <w:rsid w:val="00952B4B"/>
    <w:rsid w:val="0096215C"/>
    <w:rsid w:val="00972305"/>
    <w:rsid w:val="00984EFA"/>
    <w:rsid w:val="009D054A"/>
    <w:rsid w:val="009D69F8"/>
    <w:rsid w:val="009E6DF4"/>
    <w:rsid w:val="00A002AC"/>
    <w:rsid w:val="00A22EA4"/>
    <w:rsid w:val="00A2392F"/>
    <w:rsid w:val="00A3170E"/>
    <w:rsid w:val="00A40C2B"/>
    <w:rsid w:val="00A41E6D"/>
    <w:rsid w:val="00A44734"/>
    <w:rsid w:val="00A56983"/>
    <w:rsid w:val="00A61477"/>
    <w:rsid w:val="00A64188"/>
    <w:rsid w:val="00A6578C"/>
    <w:rsid w:val="00A660DB"/>
    <w:rsid w:val="00A71AF0"/>
    <w:rsid w:val="00A81D39"/>
    <w:rsid w:val="00A846D0"/>
    <w:rsid w:val="00A90C3B"/>
    <w:rsid w:val="00AA0031"/>
    <w:rsid w:val="00AA238A"/>
    <w:rsid w:val="00AA43DB"/>
    <w:rsid w:val="00AB009F"/>
    <w:rsid w:val="00AB2B44"/>
    <w:rsid w:val="00AC2DCE"/>
    <w:rsid w:val="00AD3B3D"/>
    <w:rsid w:val="00AE0C26"/>
    <w:rsid w:val="00AF0D9C"/>
    <w:rsid w:val="00AF327D"/>
    <w:rsid w:val="00B02386"/>
    <w:rsid w:val="00B02DB5"/>
    <w:rsid w:val="00B037F9"/>
    <w:rsid w:val="00B05AC3"/>
    <w:rsid w:val="00B13B55"/>
    <w:rsid w:val="00B14EFB"/>
    <w:rsid w:val="00B21B56"/>
    <w:rsid w:val="00B50FE9"/>
    <w:rsid w:val="00B516E1"/>
    <w:rsid w:val="00B55472"/>
    <w:rsid w:val="00B6311C"/>
    <w:rsid w:val="00B674F2"/>
    <w:rsid w:val="00B739CE"/>
    <w:rsid w:val="00B8481D"/>
    <w:rsid w:val="00BA10F8"/>
    <w:rsid w:val="00BA5AC5"/>
    <w:rsid w:val="00BB053A"/>
    <w:rsid w:val="00BB2EE1"/>
    <w:rsid w:val="00BB5FF6"/>
    <w:rsid w:val="00BC0840"/>
    <w:rsid w:val="00BE7025"/>
    <w:rsid w:val="00C00B7C"/>
    <w:rsid w:val="00C25476"/>
    <w:rsid w:val="00C32AC9"/>
    <w:rsid w:val="00C37782"/>
    <w:rsid w:val="00C46AD1"/>
    <w:rsid w:val="00C47922"/>
    <w:rsid w:val="00C61E66"/>
    <w:rsid w:val="00C663CF"/>
    <w:rsid w:val="00C668B5"/>
    <w:rsid w:val="00C721A9"/>
    <w:rsid w:val="00C92D34"/>
    <w:rsid w:val="00CA260E"/>
    <w:rsid w:val="00CA3EC8"/>
    <w:rsid w:val="00CA42D3"/>
    <w:rsid w:val="00CB2079"/>
    <w:rsid w:val="00CB2F1F"/>
    <w:rsid w:val="00CD5704"/>
    <w:rsid w:val="00CF73E5"/>
    <w:rsid w:val="00D0475D"/>
    <w:rsid w:val="00D052B5"/>
    <w:rsid w:val="00D244EA"/>
    <w:rsid w:val="00D334A4"/>
    <w:rsid w:val="00D37B67"/>
    <w:rsid w:val="00D41085"/>
    <w:rsid w:val="00D50661"/>
    <w:rsid w:val="00D8677A"/>
    <w:rsid w:val="00D87EC8"/>
    <w:rsid w:val="00D90C6E"/>
    <w:rsid w:val="00DA4C24"/>
    <w:rsid w:val="00DB77DD"/>
    <w:rsid w:val="00DC0CB9"/>
    <w:rsid w:val="00DC5668"/>
    <w:rsid w:val="00DD5CC5"/>
    <w:rsid w:val="00DD6F8D"/>
    <w:rsid w:val="00DE3B57"/>
    <w:rsid w:val="00DF1F91"/>
    <w:rsid w:val="00DF2A98"/>
    <w:rsid w:val="00E137D3"/>
    <w:rsid w:val="00E261B4"/>
    <w:rsid w:val="00E53974"/>
    <w:rsid w:val="00E53A17"/>
    <w:rsid w:val="00E87381"/>
    <w:rsid w:val="00EA2608"/>
    <w:rsid w:val="00EA5F0F"/>
    <w:rsid w:val="00EB271C"/>
    <w:rsid w:val="00EC5F79"/>
    <w:rsid w:val="00ED7F1E"/>
    <w:rsid w:val="00EE0A7E"/>
    <w:rsid w:val="00F11AE1"/>
    <w:rsid w:val="00F3650C"/>
    <w:rsid w:val="00F37FE5"/>
    <w:rsid w:val="00F4393F"/>
    <w:rsid w:val="00F607BD"/>
    <w:rsid w:val="00F60DEB"/>
    <w:rsid w:val="00F80A38"/>
    <w:rsid w:val="00F810E2"/>
    <w:rsid w:val="00F95E23"/>
    <w:rsid w:val="00FA48BC"/>
    <w:rsid w:val="00FA4ABE"/>
    <w:rsid w:val="00FB087B"/>
    <w:rsid w:val="00FB44FB"/>
    <w:rsid w:val="00FC7FC0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Char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Char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Char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Char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Char">
    <w:name w:val="标题 Char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a">
    <w:name w:val="Subtitle"/>
    <w:basedOn w:val="a3"/>
    <w:next w:val="a3"/>
    <w:link w:val="Char0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Char0">
    <w:name w:val="副标题 Char"/>
    <w:basedOn w:val="a4"/>
    <w:link w:val="aa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b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Char1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c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header"/>
    <w:basedOn w:val="a3"/>
    <w:link w:val="Char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Char">
    <w:name w:val="标题 1 Char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Char2">
    <w:name w:val="页眉 Char"/>
    <w:basedOn w:val="a4"/>
    <w:link w:val="ad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e">
    <w:name w:val="footer"/>
    <w:basedOn w:val="a3"/>
    <w:link w:val="Char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4"/>
    <w:link w:val="ae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Char">
    <w:name w:val="标题 4 Char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Char">
    <w:name w:val="标题 5 Char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0">
    <w:name w:val="Intense Quote"/>
    <w:basedOn w:val="a3"/>
    <w:next w:val="a3"/>
    <w:link w:val="Char4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4">
    <w:name w:val="明显引用 Char"/>
    <w:basedOn w:val="a4"/>
    <w:link w:val="af0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1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2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3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4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5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Char">
    <w:name w:val="标题 6 Char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Char">
    <w:name w:val="标题 7 Char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Char">
    <w:name w:val="标题 8 Char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6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7">
    <w:name w:val="Quote"/>
    <w:basedOn w:val="a3"/>
    <w:next w:val="a3"/>
    <w:link w:val="Char5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4"/>
    <w:link w:val="af7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8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9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a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b">
    <w:name w:val="Bibliography"/>
    <w:basedOn w:val="a3"/>
    <w:next w:val="a3"/>
    <w:uiPriority w:val="37"/>
    <w:semiHidden/>
    <w:unhideWhenUsed/>
    <w:rsid w:val="00DF1F91"/>
  </w:style>
  <w:style w:type="paragraph" w:styleId="afc">
    <w:name w:val="Body Text"/>
    <w:basedOn w:val="a3"/>
    <w:link w:val="Char6"/>
    <w:uiPriority w:val="99"/>
    <w:semiHidden/>
    <w:unhideWhenUsed/>
    <w:rsid w:val="00DF1F91"/>
    <w:pPr>
      <w:spacing w:after="120"/>
    </w:pPr>
  </w:style>
  <w:style w:type="character" w:customStyle="1" w:styleId="Char6">
    <w:name w:val="正文文本 Char"/>
    <w:basedOn w:val="a4"/>
    <w:link w:val="a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Char"/>
    <w:uiPriority w:val="99"/>
    <w:semiHidden/>
    <w:unhideWhenUsed/>
    <w:rsid w:val="00DF1F91"/>
    <w:pPr>
      <w:spacing w:after="120" w:line="480" w:lineRule="auto"/>
    </w:pPr>
  </w:style>
  <w:style w:type="character" w:customStyle="1" w:styleId="2Char">
    <w:name w:val="正文文本 2 Char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Char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d">
    <w:name w:val="Body Text First Indent"/>
    <w:basedOn w:val="afc"/>
    <w:link w:val="Char7"/>
    <w:uiPriority w:val="99"/>
    <w:semiHidden/>
    <w:unhideWhenUsed/>
    <w:rsid w:val="00DF1F91"/>
    <w:pPr>
      <w:spacing w:after="0"/>
      <w:ind w:firstLine="360"/>
    </w:pPr>
  </w:style>
  <w:style w:type="character" w:customStyle="1" w:styleId="Char7">
    <w:name w:val="正文首行缩进 Char"/>
    <w:basedOn w:val="Char6"/>
    <w:link w:val="afd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e">
    <w:name w:val="Body Text Indent"/>
    <w:basedOn w:val="a3"/>
    <w:link w:val="Char8"/>
    <w:uiPriority w:val="99"/>
    <w:semiHidden/>
    <w:unhideWhenUsed/>
    <w:rsid w:val="00DF1F91"/>
    <w:pPr>
      <w:spacing w:after="120"/>
      <w:ind w:left="360"/>
    </w:pPr>
  </w:style>
  <w:style w:type="character" w:customStyle="1" w:styleId="Char8">
    <w:name w:val="正文文本缩进 Char"/>
    <w:basedOn w:val="a4"/>
    <w:link w:val="afe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3">
    <w:name w:val="Body Text First Indent 2"/>
    <w:basedOn w:val="afe"/>
    <w:link w:val="2Char0"/>
    <w:uiPriority w:val="99"/>
    <w:semiHidden/>
    <w:unhideWhenUsed/>
    <w:rsid w:val="00DF1F91"/>
    <w:pPr>
      <w:spacing w:after="0"/>
      <w:ind w:firstLine="360"/>
    </w:pPr>
  </w:style>
  <w:style w:type="character" w:customStyle="1" w:styleId="2Char0">
    <w:name w:val="正文首行缩进 2 Char"/>
    <w:basedOn w:val="Char8"/>
    <w:link w:val="2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Indent 2"/>
    <w:basedOn w:val="a3"/>
    <w:link w:val="2Char1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Char1">
    <w:name w:val="正文文本缩进 2 Char"/>
    <w:basedOn w:val="a4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3">
    <w:name w:val="Body Text Indent 3"/>
    <w:basedOn w:val="a3"/>
    <w:link w:val="3Char0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basedOn w:val="a4"/>
    <w:link w:val="33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">
    <w:name w:val="Closing"/>
    <w:basedOn w:val="a3"/>
    <w:link w:val="Char9"/>
    <w:uiPriority w:val="99"/>
    <w:semiHidden/>
    <w:unhideWhenUsed/>
    <w:rsid w:val="00DF1F91"/>
    <w:pPr>
      <w:ind w:left="4320"/>
    </w:pPr>
  </w:style>
  <w:style w:type="character" w:customStyle="1" w:styleId="Char9">
    <w:name w:val="结束语 Char"/>
    <w:basedOn w:val="a4"/>
    <w:link w:val="a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0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1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2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annotation text"/>
    <w:basedOn w:val="a3"/>
    <w:link w:val="Chara"/>
    <w:uiPriority w:val="99"/>
    <w:semiHidden/>
    <w:unhideWhenUsed/>
    <w:rsid w:val="00DF1F91"/>
    <w:rPr>
      <w:sz w:val="20"/>
      <w:szCs w:val="20"/>
    </w:rPr>
  </w:style>
  <w:style w:type="character" w:customStyle="1" w:styleId="Chara">
    <w:name w:val="批注文字 Char"/>
    <w:basedOn w:val="a4"/>
    <w:link w:val="aff4"/>
    <w:uiPriority w:val="99"/>
    <w:semiHidden/>
    <w:rsid w:val="00DF1F91"/>
    <w:rPr>
      <w:rFonts w:ascii="Microsoft YaHei UI" w:eastAsia="Microsoft YaHei UI" w:hAnsi="Microsoft YaHei UI"/>
    </w:rPr>
  </w:style>
  <w:style w:type="paragraph" w:styleId="aff5">
    <w:name w:val="annotation subject"/>
    <w:basedOn w:val="aff4"/>
    <w:next w:val="aff4"/>
    <w:link w:val="Charb"/>
    <w:uiPriority w:val="99"/>
    <w:semiHidden/>
    <w:unhideWhenUsed/>
    <w:rsid w:val="00DF1F91"/>
    <w:rPr>
      <w:b/>
      <w:bCs/>
    </w:rPr>
  </w:style>
  <w:style w:type="character" w:customStyle="1" w:styleId="Charb">
    <w:name w:val="批注主题 Char"/>
    <w:basedOn w:val="Chara"/>
    <w:link w:val="aff5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6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7">
    <w:name w:val="Date"/>
    <w:basedOn w:val="a3"/>
    <w:next w:val="a3"/>
    <w:link w:val="Charc"/>
    <w:uiPriority w:val="99"/>
    <w:semiHidden/>
    <w:unhideWhenUsed/>
    <w:rsid w:val="00DF1F91"/>
  </w:style>
  <w:style w:type="character" w:customStyle="1" w:styleId="Charc">
    <w:name w:val="日期 Char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8">
    <w:name w:val="Document Map"/>
    <w:basedOn w:val="a3"/>
    <w:link w:val="Chard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Chard">
    <w:name w:val="文档结构图 Char"/>
    <w:basedOn w:val="a4"/>
    <w:link w:val="aff8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9">
    <w:name w:val="E-mail Signature"/>
    <w:basedOn w:val="a3"/>
    <w:link w:val="Chare"/>
    <w:uiPriority w:val="99"/>
    <w:semiHidden/>
    <w:unhideWhenUsed/>
    <w:rsid w:val="00DF1F91"/>
  </w:style>
  <w:style w:type="character" w:customStyle="1" w:styleId="Chare">
    <w:name w:val="电子邮件签名 Char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b">
    <w:name w:val="endnote text"/>
    <w:basedOn w:val="a3"/>
    <w:link w:val="Charf"/>
    <w:uiPriority w:val="99"/>
    <w:semiHidden/>
    <w:unhideWhenUsed/>
    <w:rsid w:val="00DF1F91"/>
    <w:rPr>
      <w:sz w:val="20"/>
      <w:szCs w:val="20"/>
    </w:rPr>
  </w:style>
  <w:style w:type="character" w:customStyle="1" w:styleId="Charf">
    <w:name w:val="尾注文本 Char"/>
    <w:basedOn w:val="a4"/>
    <w:link w:val="affb"/>
    <w:uiPriority w:val="99"/>
    <w:semiHidden/>
    <w:rsid w:val="00DF1F91"/>
    <w:rPr>
      <w:rFonts w:ascii="Microsoft YaHei UI" w:eastAsia="Microsoft YaHei UI" w:hAnsi="Microsoft YaHei UI"/>
    </w:rPr>
  </w:style>
  <w:style w:type="paragraph" w:styleId="a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0">
    <w:name w:val="footnote text"/>
    <w:basedOn w:val="a3"/>
    <w:link w:val="Charf0"/>
    <w:uiPriority w:val="99"/>
    <w:semiHidden/>
    <w:unhideWhenUsed/>
    <w:rsid w:val="00DF1F91"/>
    <w:rPr>
      <w:sz w:val="20"/>
      <w:szCs w:val="20"/>
    </w:rPr>
  </w:style>
  <w:style w:type="character" w:customStyle="1" w:styleId="Charf0">
    <w:name w:val="脚注文本 Char"/>
    <w:basedOn w:val="a4"/>
    <w:link w:val="afff0"/>
    <w:uiPriority w:val="99"/>
    <w:semiHidden/>
    <w:rsid w:val="00DF1F91"/>
    <w:rPr>
      <w:rFonts w:ascii="Microsoft YaHei UI" w:eastAsia="Microsoft YaHei UI" w:hAnsi="Microsoft YaHei UI"/>
    </w:rPr>
  </w:style>
  <w:style w:type="table" w:styleId="10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4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2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2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0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0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customStyle="1" w:styleId="Hashtag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Char"/>
    <w:uiPriority w:val="99"/>
    <w:semiHidden/>
    <w:unhideWhenUsed/>
    <w:rsid w:val="00DF1F91"/>
    <w:rPr>
      <w:i/>
      <w:iCs/>
    </w:rPr>
  </w:style>
  <w:style w:type="character" w:customStyle="1" w:styleId="HTMLChar">
    <w:name w:val="HTML 地址 Char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1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2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3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4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5">
    <w:name w:val="HTML Preformatted"/>
    <w:basedOn w:val="a3"/>
    <w:link w:val="HTMLChar0"/>
    <w:uiPriority w:val="99"/>
    <w:semiHidden/>
    <w:unhideWhenUsed/>
    <w:rsid w:val="00DF1F91"/>
    <w:rPr>
      <w:sz w:val="20"/>
      <w:szCs w:val="20"/>
    </w:rPr>
  </w:style>
  <w:style w:type="character" w:customStyle="1" w:styleId="HTMLChar0">
    <w:name w:val="HTML 预设格式 Char"/>
    <w:basedOn w:val="a4"/>
    <w:link w:val="HTML5"/>
    <w:uiPriority w:val="99"/>
    <w:semiHidden/>
    <w:rsid w:val="00DF1F91"/>
    <w:rPr>
      <w:rFonts w:ascii="Microsoft YaHei UI" w:eastAsia="Microsoft YaHei UI" w:hAnsi="Microsoft YaHei UI"/>
    </w:rPr>
  </w:style>
  <w:style w:type="character" w:styleId="HTML6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7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8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1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6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5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3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3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1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1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0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0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1">
    <w:name w:val="index heading"/>
    <w:basedOn w:val="a3"/>
    <w:next w:val="11"/>
    <w:uiPriority w:val="99"/>
    <w:semiHidden/>
    <w:unhideWhenUsed/>
    <w:rsid w:val="00DF1F91"/>
    <w:rPr>
      <w:rFonts w:cstheme="majorBidi"/>
      <w:b/>
      <w:bCs/>
    </w:rPr>
  </w:style>
  <w:style w:type="table" w:styleId="afff2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3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5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6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7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6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4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4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7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8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7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5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5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2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9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8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6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6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2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macro"/>
    <w:link w:val="Charf1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Charf1">
    <w:name w:val="宏文本 Char"/>
    <w:basedOn w:val="a4"/>
    <w:link w:val="afff8"/>
    <w:uiPriority w:val="99"/>
    <w:semiHidden/>
    <w:rsid w:val="00DF1F91"/>
    <w:rPr>
      <w:rFonts w:ascii="Microsoft YaHei UI" w:eastAsia="Microsoft YaHei UI" w:hAnsi="Microsoft YaHei UI"/>
    </w:rPr>
  </w:style>
  <w:style w:type="table" w:styleId="13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a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4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b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9">
    <w:name w:val="Message Header"/>
    <w:basedOn w:val="a3"/>
    <w:link w:val="Charf2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Charf2">
    <w:name w:val="信息标题 Char"/>
    <w:basedOn w:val="a4"/>
    <w:link w:val="afff9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a">
    <w:name w:val="Normal (Web)"/>
    <w:basedOn w:val="a3"/>
    <w:uiPriority w:val="99"/>
    <w:semiHidden/>
    <w:unhideWhenUsed/>
    <w:rsid w:val="00DF1F91"/>
  </w:style>
  <w:style w:type="paragraph" w:styleId="afffb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c">
    <w:name w:val="Note Heading"/>
    <w:basedOn w:val="a3"/>
    <w:next w:val="a3"/>
    <w:link w:val="Charf3"/>
    <w:uiPriority w:val="99"/>
    <w:semiHidden/>
    <w:unhideWhenUsed/>
    <w:rsid w:val="00DF1F91"/>
  </w:style>
  <w:style w:type="character" w:customStyle="1" w:styleId="Charf3">
    <w:name w:val="注释标题 Char"/>
    <w:basedOn w:val="a4"/>
    <w:link w:val="aff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d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6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Plain Text"/>
    <w:basedOn w:val="a3"/>
    <w:link w:val="Charf4"/>
    <w:uiPriority w:val="99"/>
    <w:semiHidden/>
    <w:unhideWhenUsed/>
    <w:rsid w:val="00DF1F91"/>
    <w:rPr>
      <w:sz w:val="21"/>
      <w:szCs w:val="21"/>
    </w:rPr>
  </w:style>
  <w:style w:type="character" w:customStyle="1" w:styleId="Charf4">
    <w:name w:val="纯文本 Char"/>
    <w:basedOn w:val="a4"/>
    <w:link w:val="afffe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">
    <w:name w:val="Salutation"/>
    <w:basedOn w:val="a3"/>
    <w:next w:val="a3"/>
    <w:link w:val="Charf5"/>
    <w:uiPriority w:val="99"/>
    <w:semiHidden/>
    <w:unhideWhenUsed/>
    <w:rsid w:val="00DF1F91"/>
  </w:style>
  <w:style w:type="character" w:customStyle="1" w:styleId="Charf5">
    <w:name w:val="称呼 Char"/>
    <w:basedOn w:val="a4"/>
    <w:link w:val="aff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0">
    <w:name w:val="Signature"/>
    <w:basedOn w:val="a3"/>
    <w:link w:val="Charf6"/>
    <w:uiPriority w:val="99"/>
    <w:semiHidden/>
    <w:unhideWhenUsed/>
    <w:rsid w:val="00DF1F91"/>
    <w:pPr>
      <w:ind w:left="4320"/>
    </w:pPr>
  </w:style>
  <w:style w:type="character" w:customStyle="1" w:styleId="Charf6">
    <w:name w:val="签名 Char"/>
    <w:basedOn w:val="a4"/>
    <w:link w:val="affff0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SmartHyperlink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7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5">
    <w:name w:val="table of figures"/>
    <w:basedOn w:val="a3"/>
    <w:next w:val="a3"/>
    <w:uiPriority w:val="99"/>
    <w:semiHidden/>
    <w:unhideWhenUsed/>
    <w:rsid w:val="00DF1F91"/>
  </w:style>
  <w:style w:type="table" w:styleId="affff6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1f0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2f7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3f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4c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5b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65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75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83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91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customStyle="1" w:styleId="UnresolvedMention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Char1">
    <w:name w:val="列出段落 Char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A4"/>
    <w:rsid w:val="001610D9"/>
    <w:rsid w:val="001B4DFB"/>
    <w:rsid w:val="001C1BE9"/>
    <w:rsid w:val="00236321"/>
    <w:rsid w:val="00256AC2"/>
    <w:rsid w:val="003633EE"/>
    <w:rsid w:val="00376B33"/>
    <w:rsid w:val="003C1104"/>
    <w:rsid w:val="00460CB7"/>
    <w:rsid w:val="0061601F"/>
    <w:rsid w:val="00707932"/>
    <w:rsid w:val="00780CAD"/>
    <w:rsid w:val="00813AA4"/>
    <w:rsid w:val="0089458F"/>
    <w:rsid w:val="008A23A5"/>
    <w:rsid w:val="009D4165"/>
    <w:rsid w:val="00A02432"/>
    <w:rsid w:val="00A10D31"/>
    <w:rsid w:val="00AD2FBC"/>
    <w:rsid w:val="00BF1E94"/>
    <w:rsid w:val="00C051EC"/>
    <w:rsid w:val="00C37E95"/>
    <w:rsid w:val="00C55196"/>
    <w:rsid w:val="00CF07EB"/>
    <w:rsid w:val="00EC0050"/>
    <w:rsid w:val="00ED75B5"/>
    <w:rsid w:val="00F06019"/>
    <w:rsid w:val="00F42270"/>
    <w:rsid w:val="00F4465D"/>
    <w:rsid w:val="00F44B66"/>
    <w:rsid w:val="00F9613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297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sn</cp:lastModifiedBy>
  <cp:revision>292</cp:revision>
  <dcterms:created xsi:type="dcterms:W3CDTF">2018-11-30T08:01:00Z</dcterms:created>
  <dcterms:modified xsi:type="dcterms:W3CDTF">2019-05-31T15:03:00Z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