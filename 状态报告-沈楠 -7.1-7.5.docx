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 w:rsidR="00173C67">
        <w:t>.</w:t>
      </w:r>
      <w:r w:rsidR="00AE65F3">
        <w:t>1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>
        <w:rPr>
          <w:rFonts w:hint="eastAsia"/>
        </w:rPr>
        <w:t>.</w:t>
      </w:r>
      <w:r w:rsidR="00AE65F3">
        <w:t xml:space="preserve"> </w:t>
      </w:r>
      <w:r w:rsidR="006A6A47">
        <w:t>5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6A6A47" w:rsidP="00F95E23">
            <w:r>
              <w:rPr>
                <w:rFonts w:hint="eastAsia"/>
              </w:rPr>
              <w:t>做实验，看</w:t>
            </w:r>
            <w:r w:rsidR="0013769C">
              <w:rPr>
                <w:rFonts w:hint="eastAsia"/>
              </w:rPr>
              <w:t>论文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6A6A47" w:rsidP="001A4EA4">
            <w:r>
              <w:rPr>
                <w:rFonts w:hint="eastAsia"/>
              </w:rPr>
              <w:t>做实验，看</w:t>
            </w:r>
            <w:r w:rsidR="0013769C">
              <w:rPr>
                <w:rFonts w:hint="eastAsia"/>
              </w:rPr>
              <w:t>论文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13769C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13769C">
              <w:rPr>
                <w:rFonts w:hint="eastAsia"/>
                <w:b w:val="0"/>
                <w:color w:val="auto"/>
                <w:sz w:val="24"/>
              </w:rPr>
              <w:t>修改论文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6A6A47" w:rsidP="006336A2">
            <w:pPr>
              <w:pStyle w:val="1"/>
              <w:spacing w:line="192" w:lineRule="auto"/>
              <w:rPr>
                <w:rFonts w:hint="eastAsia"/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修改投递论文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6A6A47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看论文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113FC3" w:rsidRDefault="006A6A47" w:rsidP="004A4F4D">
      <w:pPr>
        <w:pStyle w:val="21"/>
      </w:pPr>
      <w:r>
        <w:rPr>
          <w:rFonts w:hint="eastAsia"/>
        </w:rPr>
        <w:t>完成论文投递</w:t>
      </w:r>
    </w:p>
    <w:p w:rsidR="009A159F" w:rsidRDefault="006A6A47" w:rsidP="009A159F">
      <w:pPr>
        <w:pStyle w:val="21"/>
      </w:pPr>
      <w:r>
        <w:rPr>
          <w:rFonts w:hint="eastAsia"/>
        </w:rPr>
        <w:t>信号捕获论文初步整理</w:t>
      </w:r>
    </w:p>
    <w:p w:rsidR="009E6DF4" w:rsidRDefault="006A6A47" w:rsidP="00351DC4">
      <w:pPr>
        <w:rPr>
          <w:b/>
        </w:rPr>
      </w:pPr>
      <w:bookmarkStart w:id="1" w:name="_GoBack"/>
      <w:r>
        <w:rPr>
          <w:noProof/>
        </w:rPr>
        <w:drawing>
          <wp:inline distT="0" distB="0" distL="0" distR="0" wp14:anchorId="13123510" wp14:editId="32ECE919">
            <wp:extent cx="5472430" cy="4077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846B6B" w:rsidRPr="001A76C8" w:rsidRDefault="006A6A47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珞珈信号捕获初稿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lastRenderedPageBreak/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299" w:rsidRDefault="00AC7299" w:rsidP="006A0B6E">
      <w:r>
        <w:separator/>
      </w:r>
    </w:p>
  </w:endnote>
  <w:endnote w:type="continuationSeparator" w:id="0">
    <w:p w:rsidR="00AC7299" w:rsidRDefault="00AC7299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299" w:rsidRDefault="00AC7299" w:rsidP="006A0B6E">
      <w:r>
        <w:separator/>
      </w:r>
    </w:p>
  </w:footnote>
  <w:footnote w:type="continuationSeparator" w:id="0">
    <w:p w:rsidR="00AC7299" w:rsidRDefault="00AC7299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2B9D"/>
    <w:rsid w:val="00034F7C"/>
    <w:rsid w:val="00092CC3"/>
    <w:rsid w:val="00095CDF"/>
    <w:rsid w:val="000A12B5"/>
    <w:rsid w:val="000A677A"/>
    <w:rsid w:val="000A7398"/>
    <w:rsid w:val="000B2100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4F4D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5736D"/>
    <w:rsid w:val="00565A30"/>
    <w:rsid w:val="00572B5D"/>
    <w:rsid w:val="005879A5"/>
    <w:rsid w:val="00590599"/>
    <w:rsid w:val="0059622C"/>
    <w:rsid w:val="00597561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1018"/>
    <w:rsid w:val="00672A09"/>
    <w:rsid w:val="006808FB"/>
    <w:rsid w:val="00683AD8"/>
    <w:rsid w:val="00696596"/>
    <w:rsid w:val="006A0B6E"/>
    <w:rsid w:val="006A4425"/>
    <w:rsid w:val="006A6A47"/>
    <w:rsid w:val="006B4C09"/>
    <w:rsid w:val="006B7A74"/>
    <w:rsid w:val="006E0F48"/>
    <w:rsid w:val="006E2D31"/>
    <w:rsid w:val="006E4CFD"/>
    <w:rsid w:val="006E5019"/>
    <w:rsid w:val="006E6FD9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7AD2"/>
    <w:rsid w:val="008C1EF6"/>
    <w:rsid w:val="008E23DB"/>
    <w:rsid w:val="008E2B0D"/>
    <w:rsid w:val="00907DF3"/>
    <w:rsid w:val="00923A56"/>
    <w:rsid w:val="009241DD"/>
    <w:rsid w:val="00936F5A"/>
    <w:rsid w:val="00952B4B"/>
    <w:rsid w:val="0096215C"/>
    <w:rsid w:val="00972305"/>
    <w:rsid w:val="00984EFA"/>
    <w:rsid w:val="009A159F"/>
    <w:rsid w:val="009D054A"/>
    <w:rsid w:val="009D69F8"/>
    <w:rsid w:val="009E6DF4"/>
    <w:rsid w:val="00A002AC"/>
    <w:rsid w:val="00A22EA4"/>
    <w:rsid w:val="00A2392F"/>
    <w:rsid w:val="00A3170E"/>
    <w:rsid w:val="00A40C2B"/>
    <w:rsid w:val="00A41910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B02386"/>
    <w:rsid w:val="00B02DB5"/>
    <w:rsid w:val="00B02ED5"/>
    <w:rsid w:val="00B037F9"/>
    <w:rsid w:val="00B05AC3"/>
    <w:rsid w:val="00B13B55"/>
    <w:rsid w:val="00B14EFB"/>
    <w:rsid w:val="00B21B56"/>
    <w:rsid w:val="00B43509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4E06"/>
    <w:rsid w:val="00BE7025"/>
    <w:rsid w:val="00BE77AB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78DD"/>
    <w:rsid w:val="00CD5704"/>
    <w:rsid w:val="00CD65F8"/>
    <w:rsid w:val="00CF73E5"/>
    <w:rsid w:val="00D0475D"/>
    <w:rsid w:val="00D052B5"/>
    <w:rsid w:val="00D244EA"/>
    <w:rsid w:val="00D31EBF"/>
    <w:rsid w:val="00D334A4"/>
    <w:rsid w:val="00D37B67"/>
    <w:rsid w:val="00D41085"/>
    <w:rsid w:val="00D4615D"/>
    <w:rsid w:val="00D50661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3649F"/>
    <w:rsid w:val="00F3650C"/>
    <w:rsid w:val="00F37FE5"/>
    <w:rsid w:val="00F4393F"/>
    <w:rsid w:val="00F607BD"/>
    <w:rsid w:val="00F60DEB"/>
    <w:rsid w:val="00F731FF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C71EB5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D2FBC"/>
    <w:rsid w:val="00B842A3"/>
    <w:rsid w:val="00BF1E94"/>
    <w:rsid w:val="00C051EC"/>
    <w:rsid w:val="00C37E95"/>
    <w:rsid w:val="00C55196"/>
    <w:rsid w:val="00CF07EB"/>
    <w:rsid w:val="00D5679E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904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354</cp:revision>
  <dcterms:created xsi:type="dcterms:W3CDTF">2018-11-30T08:01:00Z</dcterms:created>
  <dcterms:modified xsi:type="dcterms:W3CDTF">2019-07-05T12:39:00Z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