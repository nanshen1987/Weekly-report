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6A6A47">
        <w:t>7</w:t>
      </w:r>
      <w:r w:rsidR="00173C67">
        <w:t>.</w:t>
      </w:r>
      <w:r w:rsidR="00AE65F3">
        <w:t>1</w:t>
      </w:r>
      <w:r w:rsidR="00741CDA">
        <w:rPr>
          <w:rFonts w:hint="eastAsia"/>
        </w:rPr>
        <w:t>5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6A6A47">
        <w:t>7</w:t>
      </w:r>
      <w:r>
        <w:rPr>
          <w:rFonts w:hint="eastAsia"/>
        </w:rPr>
        <w:t>.</w:t>
      </w:r>
      <w:r w:rsidR="00AE65F3">
        <w:t xml:space="preserve"> </w:t>
      </w:r>
      <w:r w:rsidR="00741CDA">
        <w:rPr>
          <w:rFonts w:hint="eastAsia"/>
        </w:rPr>
        <w:t>19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Pr="00B91A29" w:rsidRDefault="00B91A29" w:rsidP="00B91A29">
            <w:pPr>
              <w:spacing w:line="192" w:lineRule="auto"/>
            </w:pPr>
            <w:r w:rsidRPr="00B91A29">
              <w:rPr>
                <w:rFonts w:hint="eastAsia"/>
              </w:rPr>
              <w:t>珞珈信号捕获初稿</w:t>
            </w:r>
            <w:r>
              <w:rPr>
                <w:rFonts w:hint="eastAsia"/>
              </w:rPr>
              <w:t>撰写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B91A29" w:rsidP="001A4EA4">
            <w:r w:rsidRPr="00B91A29">
              <w:rPr>
                <w:rFonts w:hint="eastAsia"/>
              </w:rPr>
              <w:t>珞珈信号捕获初稿撰写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B91A29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B91A29">
              <w:rPr>
                <w:rFonts w:hint="eastAsia"/>
                <w:b w:val="0"/>
                <w:color w:val="auto"/>
                <w:sz w:val="24"/>
              </w:rPr>
              <w:t>珞珈信号捕获初稿撰写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B91A29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B91A29">
              <w:rPr>
                <w:rFonts w:hint="eastAsia"/>
                <w:b w:val="0"/>
                <w:color w:val="auto"/>
                <w:sz w:val="24"/>
              </w:rPr>
              <w:t>珞珈信号捕获初稿撰写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B91A29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B91A29">
              <w:rPr>
                <w:rFonts w:hint="eastAsia"/>
                <w:b w:val="0"/>
                <w:color w:val="auto"/>
                <w:sz w:val="24"/>
              </w:rPr>
              <w:t>珞珈信号捕获</w:t>
            </w:r>
            <w:r w:rsidR="00D84A50">
              <w:rPr>
                <w:rFonts w:hint="eastAsia"/>
                <w:b w:val="0"/>
                <w:color w:val="auto"/>
                <w:sz w:val="24"/>
              </w:rPr>
              <w:t>程序并行化改版及</w:t>
            </w:r>
            <w:r w:rsidR="00D84A50" w:rsidRPr="00B91A29">
              <w:rPr>
                <w:rFonts w:hint="eastAsia"/>
                <w:b w:val="0"/>
                <w:color w:val="auto"/>
                <w:sz w:val="24"/>
              </w:rPr>
              <w:t>初稿撰写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9A159F" w:rsidRDefault="00B91A29" w:rsidP="009A159F">
      <w:pPr>
        <w:pStyle w:val="21"/>
      </w:pPr>
      <w:r w:rsidRPr="00B91A29">
        <w:rPr>
          <w:rFonts w:hint="eastAsia"/>
        </w:rPr>
        <w:t>珞珈信号捕获初稿撰写</w:t>
      </w:r>
      <w:r>
        <w:rPr>
          <w:rFonts w:hint="eastAsia"/>
        </w:rPr>
        <w:t>进度</w:t>
      </w:r>
    </w:p>
    <w:p w:rsidR="009E6DF4" w:rsidRDefault="00741CDA" w:rsidP="00351DC4">
      <w:pPr>
        <w:rPr>
          <w:b/>
        </w:rPr>
      </w:pPr>
      <w:r>
        <w:rPr>
          <w:noProof/>
        </w:rPr>
        <w:drawing>
          <wp:inline distT="0" distB="0" distL="0" distR="0" wp14:anchorId="7A4EED95" wp14:editId="66E66D77">
            <wp:extent cx="3060857" cy="234962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29" w:rsidRDefault="00B91A29" w:rsidP="00351DC4">
      <w:pPr>
        <w:rPr>
          <w:b/>
        </w:rPr>
      </w:pPr>
      <w:r>
        <w:rPr>
          <w:rFonts w:hint="eastAsia"/>
          <w:b/>
        </w:rPr>
        <w:t>绿色-已完成部分</w:t>
      </w:r>
      <w:r w:rsidR="003C22EE">
        <w:rPr>
          <w:rFonts w:hint="eastAsia"/>
          <w:b/>
        </w:rPr>
        <w:t xml:space="preserve"> </w:t>
      </w:r>
    </w:p>
    <w:p w:rsidR="003C22EE" w:rsidRDefault="003C22EE" w:rsidP="00351DC4">
      <w:pPr>
        <w:rPr>
          <w:b/>
        </w:rPr>
      </w:pPr>
    </w:p>
    <w:p w:rsidR="00553D7F" w:rsidRPr="00553D7F" w:rsidRDefault="00553D7F" w:rsidP="00553D7F">
      <w:pPr>
        <w:pStyle w:val="1"/>
        <w:spacing w:line="192" w:lineRule="auto"/>
      </w:pPr>
      <w:r w:rsidRPr="00553D7F">
        <w:rPr>
          <w:rFonts w:hint="eastAsia"/>
        </w:rPr>
        <w:t>问题</w:t>
      </w:r>
    </w:p>
    <w:p w:rsidR="00385F99" w:rsidRDefault="009E4FD6" w:rsidP="00553D7F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数据捕获统计值跑的太慢，</w:t>
      </w:r>
      <w:r>
        <w:rPr>
          <w:rFonts w:hint="eastAsia"/>
          <w:szCs w:val="24"/>
        </w:rPr>
        <w:t>改成并行版本</w:t>
      </w:r>
      <w:r>
        <w:rPr>
          <w:rFonts w:hint="eastAsia"/>
          <w:szCs w:val="24"/>
        </w:rPr>
        <w:t>时间至少缩短一般，但还有些算法还是很慢</w:t>
      </w:r>
    </w:p>
    <w:p w:rsidR="00553D7F" w:rsidRPr="00553D7F" w:rsidRDefault="00553D7F" w:rsidP="00553D7F">
      <w:pPr>
        <w:pStyle w:val="a1"/>
        <w:numPr>
          <w:ilvl w:val="0"/>
          <w:numId w:val="30"/>
        </w:numPr>
        <w:spacing w:line="192" w:lineRule="auto"/>
        <w:rPr>
          <w:rFonts w:hint="eastAsia"/>
          <w:szCs w:val="24"/>
        </w:rPr>
      </w:pPr>
      <w:r w:rsidRPr="00553D7F">
        <w:rPr>
          <w:rFonts w:hint="eastAsia"/>
          <w:szCs w:val="24"/>
        </w:rPr>
        <w:t>半</w:t>
      </w:r>
      <w:r>
        <w:rPr>
          <w:rFonts w:hint="eastAsia"/>
          <w:szCs w:val="24"/>
        </w:rPr>
        <w:t>比特法可能实现有问题，改成并行版本</w:t>
      </w:r>
      <w:r w:rsidR="009E4FD6">
        <w:rPr>
          <w:rFonts w:hint="eastAsia"/>
          <w:szCs w:val="24"/>
        </w:rPr>
        <w:t>昨晚</w:t>
      </w:r>
      <w:r>
        <w:rPr>
          <w:rFonts w:hint="eastAsia"/>
          <w:szCs w:val="24"/>
        </w:rPr>
        <w:t>跑到现在数据量还没跑到一半，下面会进一步检查</w:t>
      </w:r>
      <w:r w:rsidR="009E4FD6">
        <w:rPr>
          <w:rFonts w:hint="eastAsia"/>
          <w:szCs w:val="24"/>
        </w:rPr>
        <w:t>一下实现</w:t>
      </w:r>
      <w:bookmarkStart w:id="1" w:name="_GoBack"/>
      <w:bookmarkEnd w:id="1"/>
    </w:p>
    <w:bookmarkEnd w:id="0"/>
    <w:p w:rsidR="00553D7F" w:rsidRPr="00553D7F" w:rsidRDefault="00897AD2" w:rsidP="00553D7F">
      <w:pPr>
        <w:pStyle w:val="1"/>
        <w:spacing w:line="192" w:lineRule="auto"/>
        <w:rPr>
          <w:rFonts w:hint="eastAsia"/>
        </w:rPr>
      </w:pPr>
      <w:r>
        <w:rPr>
          <w:rFonts w:hint="eastAsia"/>
        </w:rPr>
        <w:t>下周工作安排</w:t>
      </w:r>
    </w:p>
    <w:p w:rsidR="00846B6B" w:rsidRDefault="00B91A29" w:rsidP="001A76C8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完成</w:t>
      </w:r>
      <w:r w:rsidR="006A6A47">
        <w:rPr>
          <w:rFonts w:hint="eastAsia"/>
          <w:szCs w:val="24"/>
        </w:rPr>
        <w:t>珞珈信号捕获初稿</w:t>
      </w:r>
    </w:p>
    <w:p w:rsidR="00B91A29" w:rsidRPr="001A76C8" w:rsidRDefault="00B91A29" w:rsidP="001A76C8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完成GPS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Solution修改投递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lastRenderedPageBreak/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8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01A" w:rsidRDefault="004D001A" w:rsidP="006A0B6E">
      <w:r>
        <w:separator/>
      </w:r>
    </w:p>
  </w:endnote>
  <w:endnote w:type="continuationSeparator" w:id="0">
    <w:p w:rsidR="004D001A" w:rsidRDefault="004D001A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01A" w:rsidRDefault="004D001A" w:rsidP="006A0B6E">
      <w:r>
        <w:separator/>
      </w:r>
    </w:p>
  </w:footnote>
  <w:footnote w:type="continuationSeparator" w:id="0">
    <w:p w:rsidR="004D001A" w:rsidRDefault="004D001A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  <w:num w:numId="44">
    <w:abstractNumId w:val="24"/>
  </w:num>
  <w:num w:numId="45">
    <w:abstractNumId w:val="2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58"/>
    <w:rsid w:val="00002BD9"/>
    <w:rsid w:val="000156D6"/>
    <w:rsid w:val="000175CC"/>
    <w:rsid w:val="00023D19"/>
    <w:rsid w:val="00032122"/>
    <w:rsid w:val="00032B9D"/>
    <w:rsid w:val="00034F7C"/>
    <w:rsid w:val="00092CC3"/>
    <w:rsid w:val="00095CDF"/>
    <w:rsid w:val="000A12B5"/>
    <w:rsid w:val="000A677A"/>
    <w:rsid w:val="000A7398"/>
    <w:rsid w:val="000B2100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302F6"/>
    <w:rsid w:val="0013107B"/>
    <w:rsid w:val="0013769C"/>
    <w:rsid w:val="00157885"/>
    <w:rsid w:val="00163FD6"/>
    <w:rsid w:val="00165527"/>
    <w:rsid w:val="0016683C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A76C8"/>
    <w:rsid w:val="001B08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278"/>
    <w:rsid w:val="00221CC1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500D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85F99"/>
    <w:rsid w:val="0039535C"/>
    <w:rsid w:val="003B32B3"/>
    <w:rsid w:val="003C22EE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1906"/>
    <w:rsid w:val="004A42A2"/>
    <w:rsid w:val="004A4F4D"/>
    <w:rsid w:val="004A6904"/>
    <w:rsid w:val="004B4C42"/>
    <w:rsid w:val="004B751B"/>
    <w:rsid w:val="004C2CB5"/>
    <w:rsid w:val="004D001A"/>
    <w:rsid w:val="004D26DD"/>
    <w:rsid w:val="004E444B"/>
    <w:rsid w:val="004F555D"/>
    <w:rsid w:val="00512C75"/>
    <w:rsid w:val="00515D50"/>
    <w:rsid w:val="005273BA"/>
    <w:rsid w:val="00552B9D"/>
    <w:rsid w:val="00553D7F"/>
    <w:rsid w:val="0055736D"/>
    <w:rsid w:val="00565A30"/>
    <w:rsid w:val="00572B5D"/>
    <w:rsid w:val="005879A5"/>
    <w:rsid w:val="00590599"/>
    <w:rsid w:val="0059622C"/>
    <w:rsid w:val="00597561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71018"/>
    <w:rsid w:val="00672A09"/>
    <w:rsid w:val="006808FB"/>
    <w:rsid w:val="00683AD8"/>
    <w:rsid w:val="00696596"/>
    <w:rsid w:val="006A0B6E"/>
    <w:rsid w:val="006A4425"/>
    <w:rsid w:val="006A6A47"/>
    <w:rsid w:val="006B4C09"/>
    <w:rsid w:val="006B7A74"/>
    <w:rsid w:val="006E0F48"/>
    <w:rsid w:val="006E2D31"/>
    <w:rsid w:val="006E4CFD"/>
    <w:rsid w:val="006E5019"/>
    <w:rsid w:val="006E6FD9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1CDA"/>
    <w:rsid w:val="00743E01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87863"/>
    <w:rsid w:val="0088787F"/>
    <w:rsid w:val="00897AD2"/>
    <w:rsid w:val="008C1EF6"/>
    <w:rsid w:val="008E23DB"/>
    <w:rsid w:val="008E2B0D"/>
    <w:rsid w:val="00907DF3"/>
    <w:rsid w:val="00923A56"/>
    <w:rsid w:val="009241DD"/>
    <w:rsid w:val="00936F5A"/>
    <w:rsid w:val="00952B4B"/>
    <w:rsid w:val="0096215C"/>
    <w:rsid w:val="00972305"/>
    <w:rsid w:val="00984EFA"/>
    <w:rsid w:val="009A159F"/>
    <w:rsid w:val="009D054A"/>
    <w:rsid w:val="009D69F8"/>
    <w:rsid w:val="009E4FD6"/>
    <w:rsid w:val="009E6DF4"/>
    <w:rsid w:val="00A002AC"/>
    <w:rsid w:val="00A22EA4"/>
    <w:rsid w:val="00A2392F"/>
    <w:rsid w:val="00A3170E"/>
    <w:rsid w:val="00A40C2B"/>
    <w:rsid w:val="00A41910"/>
    <w:rsid w:val="00A41E6D"/>
    <w:rsid w:val="00A44734"/>
    <w:rsid w:val="00A56983"/>
    <w:rsid w:val="00A57A16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A7D55"/>
    <w:rsid w:val="00AB009F"/>
    <w:rsid w:val="00AB2B44"/>
    <w:rsid w:val="00AC2DCE"/>
    <w:rsid w:val="00AC7299"/>
    <w:rsid w:val="00AD3B3D"/>
    <w:rsid w:val="00AE0C26"/>
    <w:rsid w:val="00AE65F3"/>
    <w:rsid w:val="00AF0D9C"/>
    <w:rsid w:val="00AF327D"/>
    <w:rsid w:val="00B02386"/>
    <w:rsid w:val="00B02DB5"/>
    <w:rsid w:val="00B02ED5"/>
    <w:rsid w:val="00B037F9"/>
    <w:rsid w:val="00B05AC3"/>
    <w:rsid w:val="00B13B55"/>
    <w:rsid w:val="00B14EFB"/>
    <w:rsid w:val="00B21B56"/>
    <w:rsid w:val="00B43509"/>
    <w:rsid w:val="00B50FE9"/>
    <w:rsid w:val="00B516E1"/>
    <w:rsid w:val="00B55472"/>
    <w:rsid w:val="00B6311C"/>
    <w:rsid w:val="00B674F2"/>
    <w:rsid w:val="00B739CE"/>
    <w:rsid w:val="00B8481D"/>
    <w:rsid w:val="00B91A29"/>
    <w:rsid w:val="00BA10F8"/>
    <w:rsid w:val="00BA5AC5"/>
    <w:rsid w:val="00BB053A"/>
    <w:rsid w:val="00BB2EE1"/>
    <w:rsid w:val="00BB5FF6"/>
    <w:rsid w:val="00BC0840"/>
    <w:rsid w:val="00BE4E06"/>
    <w:rsid w:val="00BE7025"/>
    <w:rsid w:val="00BE77AB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78DD"/>
    <w:rsid w:val="00CD5704"/>
    <w:rsid w:val="00CD65F8"/>
    <w:rsid w:val="00CF73E5"/>
    <w:rsid w:val="00D00D77"/>
    <w:rsid w:val="00D0475D"/>
    <w:rsid w:val="00D052B5"/>
    <w:rsid w:val="00D244EA"/>
    <w:rsid w:val="00D31EBF"/>
    <w:rsid w:val="00D334A4"/>
    <w:rsid w:val="00D37B67"/>
    <w:rsid w:val="00D41085"/>
    <w:rsid w:val="00D4615D"/>
    <w:rsid w:val="00D50661"/>
    <w:rsid w:val="00D84A50"/>
    <w:rsid w:val="00D8677A"/>
    <w:rsid w:val="00D87EC8"/>
    <w:rsid w:val="00D90C6E"/>
    <w:rsid w:val="00DA4C24"/>
    <w:rsid w:val="00DB77DD"/>
    <w:rsid w:val="00DC0CB9"/>
    <w:rsid w:val="00DC5668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5B44"/>
    <w:rsid w:val="00E87381"/>
    <w:rsid w:val="00EA2608"/>
    <w:rsid w:val="00EA5F0F"/>
    <w:rsid w:val="00EB271C"/>
    <w:rsid w:val="00EC5F79"/>
    <w:rsid w:val="00ED7F1E"/>
    <w:rsid w:val="00EE0A7E"/>
    <w:rsid w:val="00F11AE1"/>
    <w:rsid w:val="00F3649F"/>
    <w:rsid w:val="00F3650C"/>
    <w:rsid w:val="00F37FE5"/>
    <w:rsid w:val="00F4393F"/>
    <w:rsid w:val="00F607BD"/>
    <w:rsid w:val="00F60DEB"/>
    <w:rsid w:val="00F731FF"/>
    <w:rsid w:val="00F80A38"/>
    <w:rsid w:val="00F810E2"/>
    <w:rsid w:val="00F95E23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C62B2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2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3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3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4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5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6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c">
    <w:name w:val="Message Header"/>
    <w:basedOn w:val="a3"/>
    <w:link w:val="affffd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d">
    <w:name w:val="信息标题 字符"/>
    <w:basedOn w:val="a4"/>
    <w:link w:val="affffc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e">
    <w:name w:val="Normal (Web)"/>
    <w:basedOn w:val="a3"/>
    <w:uiPriority w:val="99"/>
    <w:semiHidden/>
    <w:unhideWhenUsed/>
    <w:rsid w:val="00DF1F91"/>
  </w:style>
  <w:style w:type="paragraph" w:styleId="afffff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DF1F91"/>
  </w:style>
  <w:style w:type="character" w:customStyle="1" w:styleId="afffff1">
    <w:name w:val="注释标题 字符"/>
    <w:basedOn w:val="a4"/>
    <w:link w:val="af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2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9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DF1F91"/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5">
    <w:name w:val="Salutation"/>
    <w:basedOn w:val="a3"/>
    <w:next w:val="a3"/>
    <w:link w:val="afffff6"/>
    <w:uiPriority w:val="99"/>
    <w:semiHidden/>
    <w:unhideWhenUsed/>
    <w:rsid w:val="00DF1F91"/>
  </w:style>
  <w:style w:type="character" w:customStyle="1" w:styleId="afffff6">
    <w:name w:val="称呼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7">
    <w:name w:val="Signature"/>
    <w:basedOn w:val="a3"/>
    <w:link w:val="afffff8"/>
    <w:uiPriority w:val="99"/>
    <w:semiHidden/>
    <w:unhideWhenUsed/>
    <w:rsid w:val="00DF1F91"/>
    <w:pPr>
      <w:ind w:left="4320"/>
    </w:pPr>
  </w:style>
  <w:style w:type="character" w:customStyle="1" w:styleId="afffff8">
    <w:name w:val="签名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a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b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d">
    <w:name w:val="table of figures"/>
    <w:basedOn w:val="a3"/>
    <w:next w:val="a3"/>
    <w:uiPriority w:val="99"/>
    <w:semiHidden/>
    <w:unhideWhenUsed/>
    <w:rsid w:val="00DF1F91"/>
  </w:style>
  <w:style w:type="table" w:styleId="afffffe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D4165"/>
    <w:rsid w:val="00A02432"/>
    <w:rsid w:val="00A10D31"/>
    <w:rsid w:val="00A83994"/>
    <w:rsid w:val="00AD2FBC"/>
    <w:rsid w:val="00B842A3"/>
    <w:rsid w:val="00BF1E94"/>
    <w:rsid w:val="00C051EC"/>
    <w:rsid w:val="00C37E95"/>
    <w:rsid w:val="00C55196"/>
    <w:rsid w:val="00CF07EB"/>
    <w:rsid w:val="00D5679E"/>
    <w:rsid w:val="00E83657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916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367</cp:revision>
  <dcterms:created xsi:type="dcterms:W3CDTF">2018-11-30T08:01:00Z</dcterms:created>
  <dcterms:modified xsi:type="dcterms:W3CDTF">2019-07-20T03:57:00Z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