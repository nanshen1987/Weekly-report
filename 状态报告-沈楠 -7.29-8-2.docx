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6A6A47">
        <w:t>7</w:t>
      </w:r>
      <w:r w:rsidR="00173C67">
        <w:t>.</w:t>
      </w:r>
      <w:r w:rsidR="002240EA">
        <w:t>2</w:t>
      </w:r>
      <w:r w:rsidR="00D953F9">
        <w:t>9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D953F9">
        <w:t>8</w:t>
      </w:r>
      <w:r>
        <w:rPr>
          <w:rFonts w:hint="eastAsia"/>
        </w:rPr>
        <w:t>.</w:t>
      </w:r>
      <w:r w:rsidR="00AE65F3">
        <w:t xml:space="preserve"> </w:t>
      </w:r>
      <w:r w:rsidR="002240EA">
        <w:t>2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Pr="00B91A29" w:rsidRDefault="00B4364D" w:rsidP="00B91A29">
            <w:pPr>
              <w:spacing w:line="192" w:lineRule="auto"/>
            </w:pPr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网络结构</w:t>
            </w:r>
            <w:r w:rsidR="00B6691A">
              <w:rPr>
                <w:rFonts w:hint="eastAsia"/>
              </w:rPr>
              <w:t>学习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B4364D" w:rsidP="001A4EA4"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网络结构</w:t>
            </w:r>
            <w:r w:rsidR="00B6691A">
              <w:rPr>
                <w:rFonts w:hint="eastAsia"/>
              </w:rPr>
              <w:t>学习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B4364D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RNN网络结构</w:t>
            </w:r>
            <w:r w:rsidR="00B6691A">
              <w:rPr>
                <w:rFonts w:hint="eastAsia"/>
                <w:b w:val="0"/>
                <w:color w:val="auto"/>
                <w:sz w:val="24"/>
              </w:rPr>
              <w:t>学习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F758F5" w:rsidP="006336A2">
            <w:pPr>
              <w:pStyle w:val="1"/>
              <w:spacing w:line="192" w:lineRule="auto"/>
              <w:rPr>
                <w:rFonts w:hint="eastAsia"/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LSTM网络结构研究和尝试</w:t>
            </w:r>
          </w:p>
        </w:tc>
      </w:tr>
      <w:tr w:rsidR="00AE65F3" w:rsidTr="00092CC3">
        <w:tc>
          <w:tcPr>
            <w:tcW w:w="1721" w:type="dxa"/>
          </w:tcPr>
          <w:p w:rsidR="00AE65F3" w:rsidRDefault="00F731FF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AE65F3" w:rsidRPr="00173C67" w:rsidRDefault="00455EDD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LSTM网络结构研究和尝试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9A159F" w:rsidRDefault="008F6FE7" w:rsidP="009A159F">
      <w:pPr>
        <w:pStyle w:val="21"/>
      </w:pPr>
      <w:r>
        <w:rPr>
          <w:rFonts w:hint="eastAsia"/>
        </w:rPr>
        <w:t>深度学习经典网络模型研究及软件框架熟悉</w:t>
      </w:r>
    </w:p>
    <w:p w:rsidR="00485C60" w:rsidRPr="00367F93" w:rsidRDefault="00485C60" w:rsidP="00D91957">
      <w:pPr>
        <w:rPr>
          <w:b/>
          <w:bCs/>
        </w:rPr>
      </w:pPr>
      <w:r w:rsidRPr="00367F93">
        <w:rPr>
          <w:rFonts w:hint="eastAsia"/>
          <w:b/>
          <w:bCs/>
        </w:rPr>
        <w:t>主要网络模型</w:t>
      </w:r>
      <w:r w:rsidR="00F11ED2" w:rsidRPr="00367F93">
        <w:rPr>
          <w:rFonts w:hint="eastAsia"/>
          <w:b/>
          <w:bCs/>
        </w:rPr>
        <w:t>及应用场景</w:t>
      </w:r>
    </w:p>
    <w:p w:rsidR="00B02C98" w:rsidRPr="00B02C98" w:rsidRDefault="00B02C98" w:rsidP="00D91957">
      <w:pPr>
        <w:rPr>
          <w:rFonts w:hint="eastAsia"/>
        </w:rPr>
      </w:pPr>
      <w:r>
        <w:rPr>
          <w:rFonts w:hint="eastAsia"/>
        </w:rPr>
        <w:t>CNN</w:t>
      </w:r>
      <w:r w:rsidR="00934D8F">
        <w:rPr>
          <w:rFonts w:hint="eastAsia"/>
        </w:rPr>
        <w:t>典型结构</w:t>
      </w:r>
    </w:p>
    <w:p w:rsidR="00FC24E4" w:rsidRDefault="00B02C98" w:rsidP="00FC24E4">
      <w:pPr>
        <w:keepNext/>
        <w:jc w:val="center"/>
      </w:pPr>
      <w:r>
        <w:object w:dxaOrig="960" w:dyaOrig="3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7.75pt;height:174.65pt" o:ole="">
            <v:imagedata r:id="rId7" o:title=""/>
          </v:shape>
          <o:OLEObject Type="Embed" ProgID="Visio.Drawing.15" ShapeID="_x0000_i1049" DrawAspect="Content" ObjectID="_1626271152" r:id="rId8"/>
        </w:object>
      </w:r>
    </w:p>
    <w:p w:rsidR="008F6FE7" w:rsidRDefault="00FC24E4" w:rsidP="00FC24E4">
      <w:pPr>
        <w:pStyle w:val="afa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CNN典型结构</w:t>
      </w:r>
    </w:p>
    <w:p w:rsidR="008F6FE7" w:rsidRDefault="009A4D73" w:rsidP="008F6FE7">
      <w:r>
        <w:rPr>
          <w:rFonts w:hint="eastAsia"/>
        </w:rPr>
        <w:t>目前，CNN主要用图像分类识别</w:t>
      </w:r>
      <w:r w:rsidR="00495763">
        <w:rPr>
          <w:rFonts w:hint="eastAsia"/>
        </w:rPr>
        <w:t>。</w:t>
      </w:r>
    </w:p>
    <w:p w:rsidR="00D80740" w:rsidRDefault="009609D4" w:rsidP="00FC24E4">
      <w:pPr>
        <w:keepNext/>
        <w:jc w:val="center"/>
        <w:rPr>
          <w:rFonts w:hint="eastAsia"/>
        </w:rPr>
      </w:pPr>
      <w:r>
        <w:object w:dxaOrig="1420" w:dyaOrig="4291">
          <v:shape id="_x0000_i1050" type="#_x0000_t75" style="width:71.3pt;height:214.55pt" o:ole="">
            <v:imagedata r:id="rId9" o:title=""/>
          </v:shape>
          <o:OLEObject Type="Embed" ProgID="Visio.Drawing.15" ShapeID="_x0000_i1050" DrawAspect="Content" ObjectID="_1626271153" r:id="rId10"/>
        </w:object>
      </w:r>
    </w:p>
    <w:p w:rsidR="00FC24E4" w:rsidRDefault="00FC24E4" w:rsidP="00FC24E4">
      <w:pPr>
        <w:pStyle w:val="afa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RNN典型结构</w:t>
      </w:r>
    </w:p>
    <w:p w:rsidR="009A4D73" w:rsidRDefault="009609D4" w:rsidP="008F6FE7">
      <w:r>
        <w:rPr>
          <w:rFonts w:hint="eastAsia"/>
        </w:rPr>
        <w:t>目前，RNN主要应用与序列处理，翻译，语音识别。</w:t>
      </w:r>
    </w:p>
    <w:p w:rsidR="008954DA" w:rsidRPr="008954DA" w:rsidRDefault="008954DA" w:rsidP="008954DA">
      <w:pPr>
        <w:rPr>
          <w:b/>
          <w:bCs/>
        </w:rPr>
      </w:pPr>
      <w:r w:rsidRPr="008954DA">
        <w:rPr>
          <w:rFonts w:hint="eastAsia"/>
          <w:b/>
          <w:bCs/>
        </w:rPr>
        <w:t>软件框架</w:t>
      </w:r>
    </w:p>
    <w:p w:rsidR="00367F93" w:rsidRDefault="00D57942" w:rsidP="00D57942">
      <w:r w:rsidRPr="00D57942">
        <w:rPr>
          <w:b/>
          <w:bCs/>
        </w:rPr>
        <w:t>TensorFlow</w:t>
      </w:r>
      <w:r w:rsidRPr="00D57942">
        <w:rPr>
          <w:rFonts w:hint="eastAsia"/>
          <w:b/>
          <w:bCs/>
        </w:rPr>
        <w:t>，</w:t>
      </w:r>
      <w:r w:rsidRPr="00D57942">
        <w:rPr>
          <w:b/>
          <w:bCs/>
        </w:rPr>
        <w:t>Theano, Torch</w:t>
      </w:r>
      <w:r>
        <w:t>, Caffe,</w:t>
      </w:r>
      <w:r>
        <w:t xml:space="preserve"> </w:t>
      </w:r>
      <w:r>
        <w:t xml:space="preserve">Neon, </w:t>
      </w:r>
      <w:r>
        <w:rPr>
          <w:rFonts w:hint="eastAsia"/>
        </w:rPr>
        <w:t>和</w:t>
      </w:r>
      <w:proofErr w:type="spellStart"/>
      <w:r>
        <w:t>Keras</w:t>
      </w:r>
      <w:proofErr w:type="spellEnd"/>
      <w:r>
        <w:rPr>
          <w:rFonts w:hint="eastAsia"/>
        </w:rPr>
        <w:t>，</w:t>
      </w:r>
      <w:proofErr w:type="spellStart"/>
      <w:r w:rsidRPr="00F90A1E">
        <w:rPr>
          <w:rFonts w:hint="eastAsia"/>
          <w:b/>
          <w:bCs/>
        </w:rPr>
        <w:t>matlab</w:t>
      </w:r>
      <w:proofErr w:type="spellEnd"/>
      <w:r>
        <w:rPr>
          <w:rFonts w:hint="eastAsia"/>
        </w:rPr>
        <w:t>中也提供了深度学习工具包。</w:t>
      </w:r>
      <w:bookmarkStart w:id="1" w:name="_GoBack"/>
      <w:bookmarkEnd w:id="1"/>
    </w:p>
    <w:p w:rsidR="008F6FE7" w:rsidRPr="00601494" w:rsidRDefault="00B24B6E" w:rsidP="00601494">
      <w:pPr>
        <w:pStyle w:val="21"/>
      </w:pPr>
      <w:r w:rsidRPr="00601494">
        <w:rPr>
          <w:rFonts w:hint="eastAsia"/>
        </w:rPr>
        <w:t>基于LSTM的回归模型初探</w:t>
      </w:r>
    </w:p>
    <w:p w:rsidR="00BF105F" w:rsidRDefault="00BF105F" w:rsidP="00BF105F">
      <w:pPr>
        <w:keepNext/>
        <w:jc w:val="center"/>
      </w:pPr>
      <w:r>
        <w:rPr>
          <w:noProof/>
        </w:rPr>
        <w:drawing>
          <wp:inline distT="0" distB="0" distL="0" distR="0" wp14:anchorId="43CA1B2B" wp14:editId="48FAEF27">
            <wp:extent cx="1199226" cy="24511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8394" cy="246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E7" w:rsidRDefault="00BF105F" w:rsidP="00BF105F">
      <w:pPr>
        <w:pStyle w:val="afa"/>
        <w:jc w:val="center"/>
        <w:rPr>
          <w:b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 w:rsidR="00FC24E4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基于</w:t>
      </w:r>
      <w:r w:rsidRPr="00FA428C">
        <w:t>LSTM</w:t>
      </w:r>
      <w:r>
        <w:rPr>
          <w:rFonts w:hint="eastAsia"/>
        </w:rPr>
        <w:t>简单结构</w:t>
      </w:r>
    </w:p>
    <w:p w:rsidR="00FC24E4" w:rsidRDefault="00FC24E4" w:rsidP="00FC24E4">
      <w:pPr>
        <w:keepNext/>
      </w:pPr>
      <w:r w:rsidRPr="00FC24E4">
        <w:rPr>
          <w:rFonts w:hint="eastAsia"/>
          <w:b/>
          <w:noProof/>
        </w:rPr>
        <w:lastRenderedPageBreak/>
        <w:drawing>
          <wp:inline distT="0" distB="0" distL="0" distR="0">
            <wp:extent cx="5327650" cy="3994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5F" w:rsidRDefault="00FC24E4" w:rsidP="00FC24E4">
      <w:pPr>
        <w:pStyle w:val="afa"/>
        <w:jc w:val="center"/>
        <w:rPr>
          <w:rFonts w:hint="eastAsia"/>
          <w:b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单一坐标回归效果</w:t>
      </w:r>
    </w:p>
    <w:p w:rsidR="008F6FE7" w:rsidRPr="00702140" w:rsidRDefault="00E6005A" w:rsidP="00351DC4">
      <w:pPr>
        <w:rPr>
          <w:bCs/>
        </w:rPr>
      </w:pPr>
      <w:r w:rsidRPr="00702140">
        <w:rPr>
          <w:rFonts w:hint="eastAsia"/>
          <w:bCs/>
        </w:rPr>
        <w:t>目前，回顾只是根据一天的坐标数据，没有</w:t>
      </w:r>
      <w:r w:rsidR="00395004" w:rsidRPr="00702140">
        <w:rPr>
          <w:rFonts w:hint="eastAsia"/>
          <w:bCs/>
        </w:rPr>
        <w:t>注入</w:t>
      </w:r>
      <w:r w:rsidRPr="00702140">
        <w:rPr>
          <w:rFonts w:hint="eastAsia"/>
          <w:bCs/>
        </w:rPr>
        <w:t>特征信息</w:t>
      </w:r>
      <w:r w:rsidR="00702140" w:rsidRPr="00702140">
        <w:rPr>
          <w:rFonts w:hint="eastAsia"/>
          <w:bCs/>
        </w:rPr>
        <w:t>，这种逐历元的预测已经很</w:t>
      </w:r>
      <w:r w:rsidR="00FB59FC">
        <w:rPr>
          <w:rFonts w:hint="eastAsia"/>
          <w:bCs/>
        </w:rPr>
        <w:t>可</w:t>
      </w:r>
      <w:r w:rsidR="00702140" w:rsidRPr="00702140">
        <w:rPr>
          <w:rFonts w:hint="eastAsia"/>
          <w:bCs/>
        </w:rPr>
        <w:t>观。</w:t>
      </w:r>
    </w:p>
    <w:p w:rsidR="00FC24E4" w:rsidRPr="00702140" w:rsidRDefault="00702140" w:rsidP="00702140">
      <w:pPr>
        <w:pStyle w:val="1"/>
        <w:spacing w:line="192" w:lineRule="auto"/>
      </w:pPr>
      <w:r w:rsidRPr="00702140">
        <w:rPr>
          <w:rFonts w:hint="eastAsia"/>
        </w:rPr>
        <w:t>问题</w:t>
      </w:r>
    </w:p>
    <w:p w:rsidR="00FC24E4" w:rsidRPr="00702140" w:rsidRDefault="00702140" w:rsidP="00702140">
      <w:pPr>
        <w:pStyle w:val="a1"/>
        <w:numPr>
          <w:ilvl w:val="0"/>
          <w:numId w:val="30"/>
        </w:numPr>
        <w:spacing w:line="192" w:lineRule="auto"/>
        <w:rPr>
          <w:rFonts w:hint="eastAsia"/>
          <w:szCs w:val="24"/>
        </w:rPr>
      </w:pPr>
      <w:r w:rsidRPr="00702140">
        <w:rPr>
          <w:rFonts w:hint="eastAsia"/>
          <w:szCs w:val="24"/>
        </w:rPr>
        <w:t>如何构造基于特征的回归</w:t>
      </w:r>
    </w:p>
    <w:bookmarkEnd w:id="0"/>
    <w:p w:rsidR="00553D7F" w:rsidRPr="00553D7F" w:rsidRDefault="00897AD2" w:rsidP="00553D7F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B91A29" w:rsidRDefault="008F6FE7" w:rsidP="001A76C8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</w:t>
      </w:r>
      <w:r>
        <w:rPr>
          <w:szCs w:val="24"/>
        </w:rPr>
        <w:t>NSS</w:t>
      </w:r>
      <w:r w:rsidR="005C1B96">
        <w:rPr>
          <w:rFonts w:hint="eastAsia"/>
          <w:szCs w:val="24"/>
        </w:rPr>
        <w:t>与加速度计融合算法</w:t>
      </w:r>
      <w:r w:rsidR="00320AD9">
        <w:rPr>
          <w:rFonts w:hint="eastAsia"/>
          <w:szCs w:val="24"/>
        </w:rPr>
        <w:t>实现</w:t>
      </w:r>
    </w:p>
    <w:p w:rsidR="005C1B96" w:rsidRPr="001A76C8" w:rsidRDefault="00E54DB5" w:rsidP="001A76C8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GNSS多</w:t>
      </w:r>
      <w:proofErr w:type="gramStart"/>
      <w:r>
        <w:rPr>
          <w:rFonts w:hint="eastAsia"/>
          <w:szCs w:val="24"/>
        </w:rPr>
        <w:t>径问题</w:t>
      </w:r>
      <w:proofErr w:type="gramEnd"/>
      <w:r w:rsidR="00BF105F">
        <w:rPr>
          <w:rFonts w:hint="eastAsia"/>
          <w:szCs w:val="24"/>
        </w:rPr>
        <w:t>的</w:t>
      </w:r>
      <w:r w:rsidR="00E823FB">
        <w:rPr>
          <w:rFonts w:hint="eastAsia"/>
          <w:szCs w:val="24"/>
        </w:rPr>
        <w:t>特征提取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13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28E" w:rsidRDefault="0013628E" w:rsidP="006A0B6E">
      <w:r>
        <w:separator/>
      </w:r>
    </w:p>
  </w:endnote>
  <w:endnote w:type="continuationSeparator" w:id="0">
    <w:p w:rsidR="0013628E" w:rsidRDefault="0013628E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28E" w:rsidRDefault="0013628E" w:rsidP="006A0B6E">
      <w:r>
        <w:separator/>
      </w:r>
    </w:p>
  </w:footnote>
  <w:footnote w:type="continuationSeparator" w:id="0">
    <w:p w:rsidR="0013628E" w:rsidRDefault="0013628E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  <w:num w:numId="42">
    <w:abstractNumId w:val="24"/>
  </w:num>
  <w:num w:numId="43">
    <w:abstractNumId w:val="24"/>
  </w:num>
  <w:num w:numId="44">
    <w:abstractNumId w:val="24"/>
  </w:num>
  <w:num w:numId="45">
    <w:abstractNumId w:val="24"/>
  </w:num>
  <w:num w:numId="46">
    <w:abstractNumId w:val="24"/>
  </w:num>
  <w:num w:numId="47">
    <w:abstractNumId w:val="24"/>
  </w:num>
  <w:num w:numId="48">
    <w:abstractNumId w:val="2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E58"/>
    <w:rsid w:val="00002BD9"/>
    <w:rsid w:val="000156D6"/>
    <w:rsid w:val="000175CC"/>
    <w:rsid w:val="00023D19"/>
    <w:rsid w:val="00032122"/>
    <w:rsid w:val="00032B9D"/>
    <w:rsid w:val="00034F7C"/>
    <w:rsid w:val="00092CC3"/>
    <w:rsid w:val="00095CDF"/>
    <w:rsid w:val="000A12B5"/>
    <w:rsid w:val="000A677A"/>
    <w:rsid w:val="000A7398"/>
    <w:rsid w:val="000B2100"/>
    <w:rsid w:val="000B7AC2"/>
    <w:rsid w:val="000C122C"/>
    <w:rsid w:val="000C2FE2"/>
    <w:rsid w:val="000D0FCD"/>
    <w:rsid w:val="000D1DCB"/>
    <w:rsid w:val="000D574B"/>
    <w:rsid w:val="000E40D7"/>
    <w:rsid w:val="000F0639"/>
    <w:rsid w:val="00100071"/>
    <w:rsid w:val="00112FC2"/>
    <w:rsid w:val="00113FC3"/>
    <w:rsid w:val="00114474"/>
    <w:rsid w:val="00114E0A"/>
    <w:rsid w:val="001302F6"/>
    <w:rsid w:val="0013107B"/>
    <w:rsid w:val="0013628E"/>
    <w:rsid w:val="0013769C"/>
    <w:rsid w:val="00157885"/>
    <w:rsid w:val="00163FD6"/>
    <w:rsid w:val="00165527"/>
    <w:rsid w:val="0016683C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A76C8"/>
    <w:rsid w:val="001B0867"/>
    <w:rsid w:val="001C1F67"/>
    <w:rsid w:val="001C2044"/>
    <w:rsid w:val="001C38E4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278"/>
    <w:rsid w:val="00221CC1"/>
    <w:rsid w:val="002240EA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500D"/>
    <w:rsid w:val="0032018E"/>
    <w:rsid w:val="00320AD9"/>
    <w:rsid w:val="003327B7"/>
    <w:rsid w:val="00351678"/>
    <w:rsid w:val="00351DC4"/>
    <w:rsid w:val="0035223D"/>
    <w:rsid w:val="0035539F"/>
    <w:rsid w:val="00360E3B"/>
    <w:rsid w:val="00367F93"/>
    <w:rsid w:val="0037411D"/>
    <w:rsid w:val="00383298"/>
    <w:rsid w:val="003851AC"/>
    <w:rsid w:val="00385F99"/>
    <w:rsid w:val="0038669E"/>
    <w:rsid w:val="00395004"/>
    <w:rsid w:val="0039535C"/>
    <w:rsid w:val="003B32B3"/>
    <w:rsid w:val="003C22EE"/>
    <w:rsid w:val="003D48FD"/>
    <w:rsid w:val="003F2A66"/>
    <w:rsid w:val="003F76AF"/>
    <w:rsid w:val="003F7FFA"/>
    <w:rsid w:val="0040280D"/>
    <w:rsid w:val="004114E4"/>
    <w:rsid w:val="004248D2"/>
    <w:rsid w:val="00430F65"/>
    <w:rsid w:val="004328DA"/>
    <w:rsid w:val="00434C6E"/>
    <w:rsid w:val="00445F89"/>
    <w:rsid w:val="00455455"/>
    <w:rsid w:val="00455EDD"/>
    <w:rsid w:val="00457A6A"/>
    <w:rsid w:val="00462AF2"/>
    <w:rsid w:val="00485C60"/>
    <w:rsid w:val="004873B7"/>
    <w:rsid w:val="00491906"/>
    <w:rsid w:val="00495763"/>
    <w:rsid w:val="004A42A2"/>
    <w:rsid w:val="004A4F4D"/>
    <w:rsid w:val="004A6904"/>
    <w:rsid w:val="004B4C42"/>
    <w:rsid w:val="004B751B"/>
    <w:rsid w:val="004B7E48"/>
    <w:rsid w:val="004C2CB5"/>
    <w:rsid w:val="004D001A"/>
    <w:rsid w:val="004D26DD"/>
    <w:rsid w:val="004E444B"/>
    <w:rsid w:val="004F555D"/>
    <w:rsid w:val="00512C75"/>
    <w:rsid w:val="00515D50"/>
    <w:rsid w:val="005273BA"/>
    <w:rsid w:val="00552B9D"/>
    <w:rsid w:val="00553D7F"/>
    <w:rsid w:val="0055736D"/>
    <w:rsid w:val="00565A30"/>
    <w:rsid w:val="00572B5D"/>
    <w:rsid w:val="00575A49"/>
    <w:rsid w:val="005879A5"/>
    <w:rsid w:val="00590599"/>
    <w:rsid w:val="0059622C"/>
    <w:rsid w:val="00597561"/>
    <w:rsid w:val="005C1593"/>
    <w:rsid w:val="005C1B96"/>
    <w:rsid w:val="005D1595"/>
    <w:rsid w:val="005E555C"/>
    <w:rsid w:val="005F1D4B"/>
    <w:rsid w:val="005F34B3"/>
    <w:rsid w:val="005F38A4"/>
    <w:rsid w:val="005F71E0"/>
    <w:rsid w:val="00601494"/>
    <w:rsid w:val="00606E10"/>
    <w:rsid w:val="00610CD6"/>
    <w:rsid w:val="0061480D"/>
    <w:rsid w:val="006217B1"/>
    <w:rsid w:val="006278D6"/>
    <w:rsid w:val="006336A2"/>
    <w:rsid w:val="006564FC"/>
    <w:rsid w:val="00656D9E"/>
    <w:rsid w:val="00661D38"/>
    <w:rsid w:val="00664262"/>
    <w:rsid w:val="006675A6"/>
    <w:rsid w:val="00671018"/>
    <w:rsid w:val="00672A09"/>
    <w:rsid w:val="006808FB"/>
    <w:rsid w:val="00683AD8"/>
    <w:rsid w:val="00696596"/>
    <w:rsid w:val="006A0B6E"/>
    <w:rsid w:val="006A4425"/>
    <w:rsid w:val="006A6A47"/>
    <w:rsid w:val="006B4C09"/>
    <w:rsid w:val="006B7A74"/>
    <w:rsid w:val="006E0F48"/>
    <w:rsid w:val="006E2D31"/>
    <w:rsid w:val="006E4CFD"/>
    <w:rsid w:val="006E5019"/>
    <w:rsid w:val="006E6FD9"/>
    <w:rsid w:val="00702140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41CDA"/>
    <w:rsid w:val="00743E01"/>
    <w:rsid w:val="00755627"/>
    <w:rsid w:val="00762527"/>
    <w:rsid w:val="00787F75"/>
    <w:rsid w:val="00796AAD"/>
    <w:rsid w:val="007A14EF"/>
    <w:rsid w:val="007A3694"/>
    <w:rsid w:val="007B6341"/>
    <w:rsid w:val="007B708C"/>
    <w:rsid w:val="007B76A6"/>
    <w:rsid w:val="007C655C"/>
    <w:rsid w:val="007F6E58"/>
    <w:rsid w:val="008012DF"/>
    <w:rsid w:val="00822961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87863"/>
    <w:rsid w:val="0088787F"/>
    <w:rsid w:val="008954DA"/>
    <w:rsid w:val="00897AD2"/>
    <w:rsid w:val="008C1EF6"/>
    <w:rsid w:val="008E23DB"/>
    <w:rsid w:val="008E2B0D"/>
    <w:rsid w:val="008E5792"/>
    <w:rsid w:val="008F6FE7"/>
    <w:rsid w:val="00907DF3"/>
    <w:rsid w:val="00923A56"/>
    <w:rsid w:val="009241DD"/>
    <w:rsid w:val="00934D8F"/>
    <w:rsid w:val="00936F5A"/>
    <w:rsid w:val="00952B4B"/>
    <w:rsid w:val="009609D4"/>
    <w:rsid w:val="0096215C"/>
    <w:rsid w:val="00972305"/>
    <w:rsid w:val="00984EFA"/>
    <w:rsid w:val="009A159F"/>
    <w:rsid w:val="009A4D73"/>
    <w:rsid w:val="009D054A"/>
    <w:rsid w:val="009D5E7F"/>
    <w:rsid w:val="009D69F8"/>
    <w:rsid w:val="009E4FD6"/>
    <w:rsid w:val="009E6DF4"/>
    <w:rsid w:val="00A002AC"/>
    <w:rsid w:val="00A22EA4"/>
    <w:rsid w:val="00A2392F"/>
    <w:rsid w:val="00A3170E"/>
    <w:rsid w:val="00A40C2B"/>
    <w:rsid w:val="00A41910"/>
    <w:rsid w:val="00A41E6D"/>
    <w:rsid w:val="00A44734"/>
    <w:rsid w:val="00A56983"/>
    <w:rsid w:val="00A57A16"/>
    <w:rsid w:val="00A61477"/>
    <w:rsid w:val="00A64188"/>
    <w:rsid w:val="00A6578C"/>
    <w:rsid w:val="00A660DB"/>
    <w:rsid w:val="00A71AF0"/>
    <w:rsid w:val="00A81D39"/>
    <w:rsid w:val="00A846D0"/>
    <w:rsid w:val="00A90C3B"/>
    <w:rsid w:val="00AA0031"/>
    <w:rsid w:val="00AA238A"/>
    <w:rsid w:val="00AA43DB"/>
    <w:rsid w:val="00AA7D55"/>
    <w:rsid w:val="00AB009F"/>
    <w:rsid w:val="00AB2B44"/>
    <w:rsid w:val="00AC2DCE"/>
    <w:rsid w:val="00AC7299"/>
    <w:rsid w:val="00AD3B3D"/>
    <w:rsid w:val="00AE0C26"/>
    <w:rsid w:val="00AE65F3"/>
    <w:rsid w:val="00AF0D9C"/>
    <w:rsid w:val="00AF327D"/>
    <w:rsid w:val="00AF3F33"/>
    <w:rsid w:val="00B02386"/>
    <w:rsid w:val="00B02C98"/>
    <w:rsid w:val="00B02DB5"/>
    <w:rsid w:val="00B02ED5"/>
    <w:rsid w:val="00B037F9"/>
    <w:rsid w:val="00B05AC3"/>
    <w:rsid w:val="00B13B55"/>
    <w:rsid w:val="00B14EFB"/>
    <w:rsid w:val="00B21B56"/>
    <w:rsid w:val="00B24B6E"/>
    <w:rsid w:val="00B43509"/>
    <w:rsid w:val="00B4364D"/>
    <w:rsid w:val="00B50FE9"/>
    <w:rsid w:val="00B516E1"/>
    <w:rsid w:val="00B55472"/>
    <w:rsid w:val="00B6311C"/>
    <w:rsid w:val="00B6691A"/>
    <w:rsid w:val="00B674F2"/>
    <w:rsid w:val="00B739CE"/>
    <w:rsid w:val="00B8481D"/>
    <w:rsid w:val="00B91A29"/>
    <w:rsid w:val="00BA10F8"/>
    <w:rsid w:val="00BA5AC5"/>
    <w:rsid w:val="00BB053A"/>
    <w:rsid w:val="00BB2EE1"/>
    <w:rsid w:val="00BB5FF6"/>
    <w:rsid w:val="00BC0840"/>
    <w:rsid w:val="00BE4E06"/>
    <w:rsid w:val="00BE7025"/>
    <w:rsid w:val="00BE77AB"/>
    <w:rsid w:val="00BF0EF1"/>
    <w:rsid w:val="00BF105F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C6DBC"/>
    <w:rsid w:val="00CC78DD"/>
    <w:rsid w:val="00CD5704"/>
    <w:rsid w:val="00CD65F8"/>
    <w:rsid w:val="00CE145A"/>
    <w:rsid w:val="00CF73E5"/>
    <w:rsid w:val="00D00D77"/>
    <w:rsid w:val="00D0475D"/>
    <w:rsid w:val="00D052B5"/>
    <w:rsid w:val="00D111FB"/>
    <w:rsid w:val="00D244EA"/>
    <w:rsid w:val="00D31EBF"/>
    <w:rsid w:val="00D334A4"/>
    <w:rsid w:val="00D37B67"/>
    <w:rsid w:val="00D41085"/>
    <w:rsid w:val="00D4615D"/>
    <w:rsid w:val="00D50661"/>
    <w:rsid w:val="00D57942"/>
    <w:rsid w:val="00D77FBE"/>
    <w:rsid w:val="00D80740"/>
    <w:rsid w:val="00D84A50"/>
    <w:rsid w:val="00D8677A"/>
    <w:rsid w:val="00D87EC8"/>
    <w:rsid w:val="00D90C6E"/>
    <w:rsid w:val="00D91957"/>
    <w:rsid w:val="00D953F9"/>
    <w:rsid w:val="00DA4C24"/>
    <w:rsid w:val="00DB77DD"/>
    <w:rsid w:val="00DC0CB9"/>
    <w:rsid w:val="00DC5668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54DB5"/>
    <w:rsid w:val="00E6005A"/>
    <w:rsid w:val="00E823FB"/>
    <w:rsid w:val="00E85B44"/>
    <w:rsid w:val="00E87381"/>
    <w:rsid w:val="00EA2608"/>
    <w:rsid w:val="00EA5F0F"/>
    <w:rsid w:val="00EB271C"/>
    <w:rsid w:val="00EC5F79"/>
    <w:rsid w:val="00ED7F1E"/>
    <w:rsid w:val="00EE0A7E"/>
    <w:rsid w:val="00F11AE1"/>
    <w:rsid w:val="00F11ED2"/>
    <w:rsid w:val="00F3649F"/>
    <w:rsid w:val="00F3650C"/>
    <w:rsid w:val="00F37FE5"/>
    <w:rsid w:val="00F4393F"/>
    <w:rsid w:val="00F607BD"/>
    <w:rsid w:val="00F60DEB"/>
    <w:rsid w:val="00F731FF"/>
    <w:rsid w:val="00F758F5"/>
    <w:rsid w:val="00F80A38"/>
    <w:rsid w:val="00F810E2"/>
    <w:rsid w:val="00F90A1E"/>
    <w:rsid w:val="00F95E23"/>
    <w:rsid w:val="00FA48BC"/>
    <w:rsid w:val="00FA4ABE"/>
    <w:rsid w:val="00FB087B"/>
    <w:rsid w:val="00FB44FB"/>
    <w:rsid w:val="00FB59FC"/>
    <w:rsid w:val="00FC24E4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CE5FE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ae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f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3"/>
    <w:link w:val="af1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1">
    <w:name w:val="页眉 字符"/>
    <w:basedOn w:val="a4"/>
    <w:link w:val="af0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2">
    <w:name w:val="footer"/>
    <w:basedOn w:val="a3"/>
    <w:link w:val="af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3">
    <w:name w:val="页脚 字符"/>
    <w:basedOn w:val="a4"/>
    <w:link w:val="af2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4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af6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4"/>
    <w:link w:val="af5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7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9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a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b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c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d">
    <w:name w:val="Quote"/>
    <w:basedOn w:val="a3"/>
    <w:next w:val="a3"/>
    <w:link w:val="afe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4"/>
    <w:link w:val="afd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f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0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1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2">
    <w:name w:val="Bibliography"/>
    <w:basedOn w:val="a3"/>
    <w:next w:val="a3"/>
    <w:uiPriority w:val="37"/>
    <w:semiHidden/>
    <w:unhideWhenUsed/>
    <w:rsid w:val="00DF1F91"/>
  </w:style>
  <w:style w:type="paragraph" w:styleId="aff3">
    <w:name w:val="Body Text"/>
    <w:basedOn w:val="a3"/>
    <w:link w:val="aff4"/>
    <w:uiPriority w:val="99"/>
    <w:semiHidden/>
    <w:unhideWhenUsed/>
    <w:rsid w:val="00DF1F91"/>
    <w:pPr>
      <w:spacing w:after="120"/>
    </w:pPr>
  </w:style>
  <w:style w:type="character" w:customStyle="1" w:styleId="aff4">
    <w:name w:val="正文文本 字符"/>
    <w:basedOn w:val="a4"/>
    <w:link w:val="a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5">
    <w:name w:val="Body Text First Indent"/>
    <w:basedOn w:val="aff3"/>
    <w:link w:val="aff6"/>
    <w:uiPriority w:val="99"/>
    <w:semiHidden/>
    <w:unhideWhenUsed/>
    <w:rsid w:val="00DF1F91"/>
    <w:pPr>
      <w:spacing w:after="0"/>
      <w:ind w:firstLine="360"/>
    </w:pPr>
  </w:style>
  <w:style w:type="character" w:customStyle="1" w:styleId="aff6">
    <w:name w:val="正文文本首行缩进 字符"/>
    <w:basedOn w:val="aff4"/>
    <w:link w:val="a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7">
    <w:name w:val="Body Text Indent"/>
    <w:basedOn w:val="a3"/>
    <w:link w:val="aff8"/>
    <w:uiPriority w:val="99"/>
    <w:semiHidden/>
    <w:unhideWhenUsed/>
    <w:rsid w:val="00DF1F91"/>
    <w:pPr>
      <w:spacing w:after="120"/>
      <w:ind w:left="360"/>
    </w:pPr>
  </w:style>
  <w:style w:type="character" w:customStyle="1" w:styleId="aff8">
    <w:name w:val="正文文本缩进 字符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7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8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9">
    <w:name w:val="Closing"/>
    <w:basedOn w:val="a3"/>
    <w:link w:val="affa"/>
    <w:uiPriority w:val="99"/>
    <w:semiHidden/>
    <w:unhideWhenUsed/>
    <w:rsid w:val="00DF1F91"/>
    <w:pPr>
      <w:ind w:left="4320"/>
    </w:pPr>
  </w:style>
  <w:style w:type="character" w:customStyle="1" w:styleId="affa">
    <w:name w:val="结束语 字符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b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c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d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e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DF1F91"/>
    <w:rPr>
      <w:sz w:val="20"/>
      <w:szCs w:val="20"/>
    </w:rPr>
  </w:style>
  <w:style w:type="character" w:customStyle="1" w:styleId="afff0">
    <w:name w:val="批注文字 字符"/>
    <w:basedOn w:val="a4"/>
    <w:link w:val="afff"/>
    <w:uiPriority w:val="99"/>
    <w:semiHidden/>
    <w:rsid w:val="00DF1F91"/>
    <w:rPr>
      <w:rFonts w:ascii="Microsoft YaHei UI" w:eastAsia="Microsoft YaHei UI" w:hAnsi="Microsoft YaHei UI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DF1F91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3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4">
    <w:name w:val="Date"/>
    <w:basedOn w:val="a3"/>
    <w:next w:val="a3"/>
    <w:link w:val="afff5"/>
    <w:uiPriority w:val="99"/>
    <w:semiHidden/>
    <w:unhideWhenUsed/>
    <w:rsid w:val="00DF1F91"/>
  </w:style>
  <w:style w:type="character" w:customStyle="1" w:styleId="afff5">
    <w:name w:val="日期 字符"/>
    <w:basedOn w:val="a4"/>
    <w:link w:val="af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6">
    <w:name w:val="Document Map"/>
    <w:basedOn w:val="a3"/>
    <w:link w:val="afff7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7">
    <w:name w:val="文档结构图 字符"/>
    <w:basedOn w:val="a4"/>
    <w:link w:val="afff6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8">
    <w:name w:val="E-mail Signature"/>
    <w:basedOn w:val="a3"/>
    <w:link w:val="afff9"/>
    <w:uiPriority w:val="99"/>
    <w:semiHidden/>
    <w:unhideWhenUsed/>
    <w:rsid w:val="00DF1F91"/>
  </w:style>
  <w:style w:type="character" w:customStyle="1" w:styleId="afff9">
    <w:name w:val="电子邮件签名 字符"/>
    <w:basedOn w:val="a4"/>
    <w:link w:val="a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b">
    <w:name w:val="endnote text"/>
    <w:basedOn w:val="a3"/>
    <w:link w:val="afffc"/>
    <w:uiPriority w:val="99"/>
    <w:semiHidden/>
    <w:unhideWhenUsed/>
    <w:rsid w:val="00DF1F91"/>
    <w:rPr>
      <w:sz w:val="20"/>
      <w:szCs w:val="20"/>
    </w:rPr>
  </w:style>
  <w:style w:type="character" w:customStyle="1" w:styleId="afffc">
    <w:name w:val="尾注文本 字符"/>
    <w:basedOn w:val="a4"/>
    <w:link w:val="afffb"/>
    <w:uiPriority w:val="99"/>
    <w:semiHidden/>
    <w:rsid w:val="00DF1F91"/>
    <w:rPr>
      <w:rFonts w:ascii="Microsoft YaHei UI" w:eastAsia="Microsoft YaHei UI" w:hAnsi="Microsoft YaHei UI"/>
    </w:rPr>
  </w:style>
  <w:style w:type="paragraph" w:styleId="afffd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e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f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0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1">
    <w:name w:val="footnote text"/>
    <w:basedOn w:val="a3"/>
    <w:link w:val="affff2"/>
    <w:uiPriority w:val="99"/>
    <w:semiHidden/>
    <w:unhideWhenUsed/>
    <w:rsid w:val="00DF1F91"/>
    <w:rPr>
      <w:sz w:val="20"/>
      <w:szCs w:val="20"/>
    </w:rPr>
  </w:style>
  <w:style w:type="character" w:customStyle="1" w:styleId="affff2">
    <w:name w:val="脚注文本 字符"/>
    <w:basedOn w:val="a4"/>
    <w:link w:val="affff1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12">
    <w:name w:val="井号标签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3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3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4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5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6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@他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c">
    <w:name w:val="Message Header"/>
    <w:basedOn w:val="a3"/>
    <w:link w:val="affffd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d">
    <w:name w:val="信息标题 字符"/>
    <w:basedOn w:val="a4"/>
    <w:link w:val="affffc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e">
    <w:name w:val="Normal (Web)"/>
    <w:basedOn w:val="a3"/>
    <w:uiPriority w:val="99"/>
    <w:semiHidden/>
    <w:unhideWhenUsed/>
    <w:rsid w:val="00DF1F91"/>
  </w:style>
  <w:style w:type="paragraph" w:styleId="afffff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DF1F91"/>
  </w:style>
  <w:style w:type="character" w:customStyle="1" w:styleId="afffff1">
    <w:name w:val="注释标题 字符"/>
    <w:basedOn w:val="a4"/>
    <w:link w:val="af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2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9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DF1F91"/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5">
    <w:name w:val="Salutation"/>
    <w:basedOn w:val="a3"/>
    <w:next w:val="a3"/>
    <w:link w:val="afffff6"/>
    <w:uiPriority w:val="99"/>
    <w:semiHidden/>
    <w:unhideWhenUsed/>
    <w:rsid w:val="00DF1F91"/>
  </w:style>
  <w:style w:type="character" w:customStyle="1" w:styleId="afffff6">
    <w:name w:val="称呼 字符"/>
    <w:basedOn w:val="a4"/>
    <w:link w:val="afff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7">
    <w:name w:val="Signature"/>
    <w:basedOn w:val="a3"/>
    <w:link w:val="afffff8"/>
    <w:uiPriority w:val="99"/>
    <w:semiHidden/>
    <w:unhideWhenUsed/>
    <w:rsid w:val="00DF1F91"/>
    <w:pPr>
      <w:ind w:left="4320"/>
    </w:pPr>
  </w:style>
  <w:style w:type="character" w:customStyle="1" w:styleId="afffff8">
    <w:name w:val="签名 字符"/>
    <w:basedOn w:val="a4"/>
    <w:link w:val="aff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1a">
    <w:name w:val="智能超链接1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b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0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d">
    <w:name w:val="table of figures"/>
    <w:basedOn w:val="a3"/>
    <w:next w:val="a3"/>
    <w:uiPriority w:val="99"/>
    <w:semiHidden/>
    <w:unhideWhenUsed/>
    <w:rsid w:val="00DF1F91"/>
  </w:style>
  <w:style w:type="table" w:styleId="afffffe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1f4">
    <w:name w:val="未处理的提及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ae">
    <w:name w:val="列表段落 字符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297764"/>
    <w:rsid w:val="003633EE"/>
    <w:rsid w:val="00376B33"/>
    <w:rsid w:val="003C1104"/>
    <w:rsid w:val="00460CB7"/>
    <w:rsid w:val="005A2ACA"/>
    <w:rsid w:val="0061601F"/>
    <w:rsid w:val="00707932"/>
    <w:rsid w:val="00780CAD"/>
    <w:rsid w:val="00813AA4"/>
    <w:rsid w:val="0089458F"/>
    <w:rsid w:val="008A23A5"/>
    <w:rsid w:val="008F2272"/>
    <w:rsid w:val="00994572"/>
    <w:rsid w:val="009D4165"/>
    <w:rsid w:val="00A02432"/>
    <w:rsid w:val="00A10D31"/>
    <w:rsid w:val="00A83994"/>
    <w:rsid w:val="00AB6FDD"/>
    <w:rsid w:val="00AD2FBC"/>
    <w:rsid w:val="00B842A3"/>
    <w:rsid w:val="00BF1E94"/>
    <w:rsid w:val="00C051EC"/>
    <w:rsid w:val="00C37E95"/>
    <w:rsid w:val="00C55196"/>
    <w:rsid w:val="00CF07EB"/>
    <w:rsid w:val="00D5679E"/>
    <w:rsid w:val="00E83657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997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473</cp:revision>
  <dcterms:created xsi:type="dcterms:W3CDTF">2018-11-30T08:01:00Z</dcterms:created>
  <dcterms:modified xsi:type="dcterms:W3CDTF">2019-08-02T09:12:00Z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