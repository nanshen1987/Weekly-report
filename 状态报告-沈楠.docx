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proofErr w:type="gramStart"/>
            <w:r>
              <w:rPr>
                <w:rFonts w:hint="eastAsia"/>
              </w:rPr>
              <w:t>沈楠</w:t>
            </w:r>
            <w:proofErr w:type="gramEnd"/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  <w:bookmarkEnd w:id="0"/>
              </w:sdtContent>
            </w:sdt>
          </w:p>
        </w:tc>
      </w:tr>
    </w:tbl>
    <w:p w:rsidR="006808FB" w:rsidRPr="00DF1F91" w:rsidRDefault="004A42A2" w:rsidP="005F71E0">
      <w:pPr>
        <w:pStyle w:val="ab"/>
      </w:pPr>
      <w:sdt>
        <w:sdtPr>
          <w:rPr>
            <w:rFonts w:hint="eastAsia"/>
          </w:rPr>
          <w:alias w:val="本周："/>
          <w:tag w:val="本周："/>
          <w:id w:val="1277293941"/>
          <w:placeholder>
            <w:docPart w:val="5ACA47BC8CCD470490BC9B476830D878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本周</w:t>
          </w:r>
        </w:sdtContent>
      </w:sdt>
      <w:sdt>
        <w:sdtPr>
          <w:rPr>
            <w:rFonts w:hint="eastAsia"/>
          </w:rPr>
          <w:alias w:val="输入开始日期："/>
          <w:tag w:val="输入开始日期："/>
          <w:id w:val="192042181"/>
          <w:placeholder>
            <w:docPart w:val="1C87DE7E8D0E4B31A7CDB293B5263DE8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日期</w:t>
          </w:r>
        </w:sdtContent>
      </w:sdt>
      <w:r w:rsidR="006808FB" w:rsidRPr="00DF1F91">
        <w:rPr>
          <w:rFonts w:hint="eastAsia"/>
          <w:lang w:val="zh-CN" w:bidi="zh-CN"/>
        </w:rPr>
        <w:t xml:space="preserve"> - </w:t>
      </w:r>
      <w:sdt>
        <w:sdtPr>
          <w:rPr>
            <w:rFonts w:hint="eastAsia"/>
          </w:rPr>
          <w:alias w:val="输入结束日期："/>
          <w:tag w:val="输入结束日期："/>
          <w:id w:val="2018112180"/>
          <w:placeholder>
            <w:docPart w:val="99AC715A0642407AB7F0D0D89308F210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日期</w:t>
          </w:r>
        </w:sdtContent>
      </w:sdt>
    </w:p>
    <w:sdt>
      <w:sdtPr>
        <w:rPr>
          <w:rFonts w:hint="eastAsia"/>
        </w:rPr>
        <w:alias w:val="输入项目名称 1："/>
        <w:tag w:val="输入项目名称 1："/>
        <w:id w:val="1376168823"/>
        <w:placeholder>
          <w:docPart w:val="936A5493398D4A93A5CCD9CBB75E446C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1"/>
            <w:spacing w:line="192" w:lineRule="auto"/>
          </w:pPr>
          <w:r w:rsidRPr="00DF1F91">
            <w:rPr>
              <w:rFonts w:hint="eastAsia"/>
              <w:lang w:val="zh-CN" w:bidi="zh-CN"/>
            </w:rPr>
            <w:t>项目 1</w:t>
          </w:r>
        </w:p>
      </w:sdtContent>
    </w:sdt>
    <w:sdt>
      <w:sdtPr>
        <w:rPr>
          <w:rFonts w:hint="eastAsia"/>
        </w:rPr>
        <w:alias w:val="输入任务 1："/>
        <w:tag w:val="输入任务 1："/>
        <w:id w:val="1376168851"/>
        <w:placeholder>
          <w:docPart w:val="D8AFF78EA05342D48E540D4116C40EFB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8880"/>
        <w:placeholder>
          <w:docPart w:val="B7A3188C81FE4BC1B001AC7E1B9D7BA1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8908"/>
        <w:placeholder>
          <w:docPart w:val="CD9871CC19D54769935B0EA2F4A406C3"/>
        </w:placeholder>
        <w:temporary/>
        <w:showingPlcHdr/>
        <w15:appearance w15:val="hidden"/>
      </w:sdtPr>
      <w:sdtEndPr/>
      <w:sdtContent>
        <w:p w:rsidR="00683AD8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2："/>
          <w:tag w:val="输入项目名称 2："/>
          <w:id w:val="1376168937"/>
          <w:placeholder>
            <w:docPart w:val="BF72E86D73FA4F47AB636CBA54D237E9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2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46"/>
        <w:placeholder>
          <w:docPart w:val="E7BF55D36A85421EA97B0FAC2120EBB6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47"/>
        <w:placeholder>
          <w:docPart w:val="E9D9065AF93243DC99126FD0002DB4F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48"/>
        <w:placeholder>
          <w:docPart w:val="56AEB6F90AF94E998D21E93EA64CA41F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3："/>
          <w:tag w:val="输入项目名称 3："/>
          <w:id w:val="1376168941"/>
          <w:placeholder>
            <w:docPart w:val="4A80C22F78E04B309630B5FAF2EB1DD7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3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49"/>
        <w:placeholder>
          <w:docPart w:val="F159FCB536004997B93763382F8903F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0"/>
        <w:placeholder>
          <w:docPart w:val="B1FF796F480744FB9E580F58FF2661DB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1"/>
        <w:placeholder>
          <w:docPart w:val="85E87204B0D94A0385F2EE1F8E378E00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E137D3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sdt>
      <w:sdtPr>
        <w:rPr>
          <w:rFonts w:hint="eastAsia"/>
        </w:rPr>
        <w:alias w:val="输入项目 1："/>
        <w:tag w:val="输入项目 1："/>
        <w:id w:val="1376169012"/>
        <w:placeholder>
          <w:docPart w:val="A96EEF88DC924E28B425713CB41542CB"/>
        </w:placeholder>
        <w:temporary/>
        <w:showingPlcHdr/>
        <w15:appearance w15:val="hidden"/>
      </w:sdtPr>
      <w:sdtEndPr/>
      <w:sdtContent>
        <w:p w:rsidR="00114474" w:rsidRPr="00DF1F91" w:rsidRDefault="00A44734" w:rsidP="006E5019">
          <w:pPr>
            <w:pStyle w:val="a1"/>
            <w:numPr>
              <w:ilvl w:val="0"/>
              <w:numId w:val="26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 1</w:t>
          </w:r>
        </w:p>
      </w:sdtContent>
    </w:sdt>
    <w:sdt>
      <w:sdtPr>
        <w:rPr>
          <w:rFonts w:hint="eastAsia"/>
        </w:rPr>
        <w:alias w:val="输入项目​​ 2："/>
        <w:tag w:val="输入项目​​ 2："/>
        <w:id w:val="1376169042"/>
        <w:placeholder>
          <w:docPart w:val="EFF7D6BD5E424FC396DCD283A616EC47"/>
        </w:placeholder>
        <w:temporary/>
        <w:showingPlcHdr/>
        <w15:appearance w15:val="hidden"/>
      </w:sdtPr>
      <w:sdtEndPr/>
      <w:sdtContent>
        <w:p w:rsidR="006808FB" w:rsidRPr="00DF1F91" w:rsidRDefault="00A44734" w:rsidP="006E5019">
          <w:pPr>
            <w:pStyle w:val="a1"/>
            <w:numPr>
              <w:ilvl w:val="0"/>
              <w:numId w:val="26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项目​​​​ 2</w:t>
          </w:r>
        </w:p>
      </w:sdtContent>
    </w:sdt>
    <w:p w:rsidR="004B4C42" w:rsidRPr="00DF1F91" w:rsidRDefault="004A42A2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sdt>
      <w:sdtPr>
        <w:rPr>
          <w:rFonts w:hint="eastAsia"/>
        </w:rPr>
        <w:alias w:val="输入项目名称 1："/>
        <w:tag w:val="输入项目名称 1："/>
        <w:id w:val="1376168945"/>
        <w:placeholder>
          <w:docPart w:val="DAE71CAAB4724E458F168E30C181F01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1"/>
            <w:spacing w:line="192" w:lineRule="auto"/>
          </w:pPr>
          <w:r w:rsidRPr="00DF1F91">
            <w:rPr>
              <w:rFonts w:hint="eastAsia"/>
              <w:lang w:val="zh-CN" w:bidi="zh-CN"/>
            </w:rPr>
            <w:t>项目 1</w:t>
          </w:r>
        </w:p>
      </w:sdtContent>
    </w:sdt>
    <w:sdt>
      <w:sdtPr>
        <w:rPr>
          <w:rFonts w:hint="eastAsia"/>
        </w:rPr>
        <w:alias w:val="输入任务 1："/>
        <w:tag w:val="输入任务 1："/>
        <w:id w:val="1376169052"/>
        <w:placeholder>
          <w:docPart w:val="7F004BF906264CADB1726C7CDC294DA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3"/>
        <w:placeholder>
          <w:docPart w:val="1139CBE6868044A69060C823E34EA5EC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4"/>
        <w:placeholder>
          <w:docPart w:val="8D9C0F24BEC94840889C880C20D1AF4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2："/>
          <w:tag w:val="输入项目名称 2："/>
          <w:id w:val="1376168949"/>
          <w:placeholder>
            <w:docPart w:val="EB86290441D04E2A99E5B422E3C1E5DB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2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55"/>
        <w:placeholder>
          <w:docPart w:val="B74355CA84264FE4B2742B86C4A6D4BD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6"/>
        <w:placeholder>
          <w:docPart w:val="D65C8AF45CB7429CB55DFC6254AF3D4A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7"/>
        <w:placeholder>
          <w:docPart w:val="66991AC89F7647718EDC72B20E957FD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3："/>
          <w:tag w:val="输入项目名称 3："/>
          <w:id w:val="1376168953"/>
          <w:placeholder>
            <w:docPart w:val="32976C09D9364CB2B71960F334F49D24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3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58"/>
        <w:placeholder>
          <w:docPart w:val="7B3B360EFFBA46DFB06B308CB4628E01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9"/>
        <w:placeholder>
          <w:docPart w:val="F03D94ECE0DB40B69C31D7782D5DF2E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60"/>
        <w:placeholder>
          <w:docPart w:val="0EAE223AA7114AAFBF166C2A2C648D3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6808FB" w:rsidRPr="00DF1F91" w:rsidRDefault="004A42A2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sdt>
      <w:sdtPr>
        <w:rPr>
          <w:rFonts w:hint="eastAsia"/>
        </w:rPr>
        <w:alias w:val="输入项目 1："/>
        <w:tag w:val="输入项目 1："/>
        <w:id w:val="1376169061"/>
        <w:placeholder>
          <w:docPart w:val="38995F0A98D84DFF980B51F0D2302F5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30"/>
            </w:numPr>
            <w:spacing w:line="192" w:lineRule="auto"/>
            <w:rPr>
              <w:szCs w:val="24"/>
            </w:rPr>
          </w:pPr>
          <w:r w:rsidRPr="00DF1F91">
            <w:rPr>
              <w:rFonts w:hint="eastAsia"/>
              <w:lang w:val="zh-CN" w:bidi="zh-CN"/>
            </w:rPr>
            <w:t>项目​​</w:t>
          </w:r>
        </w:p>
      </w:sdtContent>
    </w:sdt>
    <w:sdt>
      <w:sdtPr>
        <w:rPr>
          <w:rFonts w:hint="eastAsia"/>
        </w:rPr>
        <w:alias w:val="输入项目​​ 2："/>
        <w:tag w:val="输入项目​​ 2："/>
        <w:id w:val="1376169045"/>
        <w:placeholder>
          <w:docPart w:val="9FF35348155F423BB12D5880FA81AB09"/>
        </w:placeholder>
        <w:temporary/>
        <w:showingPlcHdr/>
        <w15:appearance w15:val="hidden"/>
      </w:sdtPr>
      <w:sdtEndPr/>
      <w:sdtContent>
        <w:p w:rsidR="00430F65" w:rsidRPr="00DF1F91" w:rsidRDefault="00A44734" w:rsidP="006E5019">
          <w:pPr>
            <w:pStyle w:val="a1"/>
            <w:numPr>
              <w:ilvl w:val="0"/>
              <w:numId w:val="30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</w:t>
          </w:r>
        </w:p>
      </w:sdtContent>
    </w:sdt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2A2" w:rsidRDefault="004A42A2" w:rsidP="006A0B6E">
      <w:r>
        <w:separator/>
      </w:r>
    </w:p>
  </w:endnote>
  <w:endnote w:type="continuationSeparator" w:id="0">
    <w:p w:rsidR="004A42A2" w:rsidRDefault="004A42A2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2A2" w:rsidRDefault="004A42A2" w:rsidP="006A0B6E">
      <w:r>
        <w:separator/>
      </w:r>
    </w:p>
  </w:footnote>
  <w:footnote w:type="continuationSeparator" w:id="0">
    <w:p w:rsidR="004A42A2" w:rsidRDefault="004A42A2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A3694"/>
    <w:rsid w:val="007B6341"/>
    <w:rsid w:val="007B708C"/>
    <w:rsid w:val="007F6E58"/>
    <w:rsid w:val="00823D7B"/>
    <w:rsid w:val="00843EA3"/>
    <w:rsid w:val="0086638E"/>
    <w:rsid w:val="00887863"/>
    <w:rsid w:val="008C1EF6"/>
    <w:rsid w:val="008E23DB"/>
    <w:rsid w:val="008E2B0D"/>
    <w:rsid w:val="009241DD"/>
    <w:rsid w:val="00952B4B"/>
    <w:rsid w:val="00972305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721A9"/>
    <w:rsid w:val="00C92D34"/>
    <w:rsid w:val="00CA260E"/>
    <w:rsid w:val="00CB2F1F"/>
    <w:rsid w:val="00CD5704"/>
    <w:rsid w:val="00DD5CC5"/>
    <w:rsid w:val="00DF1F91"/>
    <w:rsid w:val="00DF2A98"/>
    <w:rsid w:val="00E137D3"/>
    <w:rsid w:val="00E261B4"/>
    <w:rsid w:val="00F37FE5"/>
    <w:rsid w:val="00F4393F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82975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5ACA47BC8CCD470490BC9B476830D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86336-3A98-40E3-8301-D483F8343AD1}"/>
      </w:docPartPr>
      <w:docPartBody>
        <w:p w:rsidR="00EC0050" w:rsidRDefault="00813AA4">
          <w:pPr>
            <w:pStyle w:val="5ACA47BC8CCD470490BC9B476830D878"/>
          </w:pPr>
          <w:r w:rsidRPr="00762527">
            <w:rPr>
              <w:rFonts w:hint="eastAsia"/>
              <w:lang w:val="zh-CN" w:bidi="zh-CN"/>
            </w:rPr>
            <w:t>本周</w:t>
          </w:r>
        </w:p>
      </w:docPartBody>
    </w:docPart>
    <w:docPart>
      <w:docPartPr>
        <w:name w:val="1C87DE7E8D0E4B31A7CDB293B5263D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ACA1E7-64F8-453A-849F-AE2AAA8C510E}"/>
      </w:docPartPr>
      <w:docPartBody>
        <w:p w:rsidR="00EC0050" w:rsidRDefault="00813AA4">
          <w:pPr>
            <w:pStyle w:val="1C87DE7E8D0E4B31A7CDB293B5263DE8"/>
          </w:pPr>
          <w:r w:rsidRPr="00762527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99AC715A0642407AB7F0D0D89308F2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0F0AB5-FA27-462F-AAEA-B45E7BA4D802}"/>
      </w:docPartPr>
      <w:docPartBody>
        <w:p w:rsidR="00EC0050" w:rsidRDefault="00813AA4">
          <w:pPr>
            <w:pStyle w:val="99AC715A0642407AB7F0D0D89308F210"/>
          </w:pPr>
          <w:r w:rsidRPr="00762527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936A5493398D4A93A5CCD9CBB75E4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1ED81B-C7CC-4B87-9C68-46F0DDFE1560}"/>
      </w:docPartPr>
      <w:docPartBody>
        <w:p w:rsidR="00EC0050" w:rsidRDefault="00813AA4">
          <w:pPr>
            <w:pStyle w:val="936A5493398D4A93A5CCD9CBB75E446C"/>
          </w:pPr>
          <w:r w:rsidRPr="00DF1F91">
            <w:rPr>
              <w:rFonts w:hint="eastAsia"/>
              <w:lang w:val="zh-CN" w:bidi="zh-CN"/>
            </w:rPr>
            <w:t>项目 1</w:t>
          </w:r>
        </w:p>
      </w:docPartBody>
    </w:docPart>
    <w:docPart>
      <w:docPartPr>
        <w:name w:val="D8AFF78EA05342D48E540D4116C40E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106C8-B614-4D79-8EAF-D20C604E3F31}"/>
      </w:docPartPr>
      <w:docPartBody>
        <w:p w:rsidR="00EC0050" w:rsidRDefault="00813AA4">
          <w:pPr>
            <w:pStyle w:val="D8AFF78EA05342D48E540D4116C40EFB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B7A3188C81FE4BC1B001AC7E1B9D7B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75DCE-9268-4D9B-AFC6-B2799BDA1E4F}"/>
      </w:docPartPr>
      <w:docPartBody>
        <w:p w:rsidR="00EC0050" w:rsidRDefault="00813AA4">
          <w:pPr>
            <w:pStyle w:val="B7A3188C81FE4BC1B001AC7E1B9D7BA1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CD9871CC19D54769935B0EA2F4A40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A42121-4A61-41A4-930D-BB29E0DAFA86}"/>
      </w:docPartPr>
      <w:docPartBody>
        <w:p w:rsidR="00EC0050" w:rsidRDefault="00813AA4">
          <w:pPr>
            <w:pStyle w:val="CD9871CC19D54769935B0EA2F4A406C3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BF72E86D73FA4F47AB636CBA54D237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925B05-159D-4087-934D-B083DA5BBC19}"/>
      </w:docPartPr>
      <w:docPartBody>
        <w:p w:rsidR="00EC0050" w:rsidRDefault="00813AA4">
          <w:pPr>
            <w:pStyle w:val="BF72E86D73FA4F47AB636CBA54D237E9"/>
          </w:pPr>
          <w:r w:rsidRPr="00DF1F91">
            <w:rPr>
              <w:rFonts w:hint="eastAsia"/>
              <w:lang w:val="zh-CN" w:bidi="zh-CN"/>
            </w:rPr>
            <w:t>项目 2</w:t>
          </w:r>
        </w:p>
      </w:docPartBody>
    </w:docPart>
    <w:docPart>
      <w:docPartPr>
        <w:name w:val="E7BF55D36A85421EA97B0FAC2120EB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DBD4C9-CC08-4270-8287-7CCBB2A838AB}"/>
      </w:docPartPr>
      <w:docPartBody>
        <w:p w:rsidR="00EC0050" w:rsidRDefault="00813AA4">
          <w:pPr>
            <w:pStyle w:val="E7BF55D36A85421EA97B0FAC2120EBB6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E9D9065AF93243DC99126FD0002DB4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561FC-CF96-4D2B-8F0C-C2BE865BF38E}"/>
      </w:docPartPr>
      <w:docPartBody>
        <w:p w:rsidR="00EC0050" w:rsidRDefault="00813AA4">
          <w:pPr>
            <w:pStyle w:val="E9D9065AF93243DC99126FD0002DB4F5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56AEB6F90AF94E998D21E93EA64CA4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78A484-86D2-4807-AD7E-E1B09B449450}"/>
      </w:docPartPr>
      <w:docPartBody>
        <w:p w:rsidR="00EC0050" w:rsidRDefault="00813AA4">
          <w:pPr>
            <w:pStyle w:val="56AEB6F90AF94E998D21E93EA64CA41F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4A80C22F78E04B309630B5FAF2EB1D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78A4-22DB-4DCB-8F45-593D682D3D1B}"/>
      </w:docPartPr>
      <w:docPartBody>
        <w:p w:rsidR="00EC0050" w:rsidRDefault="00813AA4">
          <w:pPr>
            <w:pStyle w:val="4A80C22F78E04B309630B5FAF2EB1DD7"/>
          </w:pPr>
          <w:r w:rsidRPr="00DF1F91">
            <w:rPr>
              <w:rFonts w:hint="eastAsia"/>
              <w:lang w:val="zh-CN" w:bidi="zh-CN"/>
            </w:rPr>
            <w:t>项目 3</w:t>
          </w:r>
        </w:p>
      </w:docPartBody>
    </w:docPart>
    <w:docPart>
      <w:docPartPr>
        <w:name w:val="F159FCB536004997B93763382F8903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14AB2-7094-4FBB-AEF8-59FE5E442044}"/>
      </w:docPartPr>
      <w:docPartBody>
        <w:p w:rsidR="00EC0050" w:rsidRDefault="00813AA4">
          <w:pPr>
            <w:pStyle w:val="F159FCB536004997B93763382F8903FE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B1FF796F480744FB9E580F58FF266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E650AD-86EA-4C19-AAF3-D3E11E5DFEAA}"/>
      </w:docPartPr>
      <w:docPartBody>
        <w:p w:rsidR="00EC0050" w:rsidRDefault="00813AA4">
          <w:pPr>
            <w:pStyle w:val="B1FF796F480744FB9E580F58FF2661DB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85E87204B0D94A0385F2EE1F8E378E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7AFC04-17DA-47FA-90A0-A68F876A791F}"/>
      </w:docPartPr>
      <w:docPartBody>
        <w:p w:rsidR="00EC0050" w:rsidRDefault="00813AA4">
          <w:pPr>
            <w:pStyle w:val="85E87204B0D94A0385F2EE1F8E378E00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96EEF88DC924E28B425713CB41542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3D63-E39A-475A-BC96-923D498A548F}"/>
      </w:docPartPr>
      <w:docPartBody>
        <w:p w:rsidR="00EC0050" w:rsidRDefault="00813AA4">
          <w:pPr>
            <w:pStyle w:val="A96EEF88DC924E28B425713CB41542CB"/>
          </w:pPr>
          <w:r w:rsidRPr="00DF1F91">
            <w:rPr>
              <w:rFonts w:hint="eastAsia"/>
              <w:lang w:val="zh-CN" w:bidi="zh-CN"/>
            </w:rPr>
            <w:t>项目​​ 1</w:t>
          </w:r>
        </w:p>
      </w:docPartBody>
    </w:docPart>
    <w:docPart>
      <w:docPartPr>
        <w:name w:val="EFF7D6BD5E424FC396DCD283A616EC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B7B41-2D95-4FF7-8B38-9DC35B2D1B9C}"/>
      </w:docPartPr>
      <w:docPartBody>
        <w:p w:rsidR="00EC0050" w:rsidRDefault="00813AA4">
          <w:pPr>
            <w:pStyle w:val="EFF7D6BD5E424FC396DCD283A616EC47"/>
          </w:pPr>
          <w:r w:rsidRPr="00DF1F91">
            <w:rPr>
              <w:rFonts w:hint="eastAsia"/>
              <w:lang w:val="zh-CN" w:bidi="zh-CN"/>
            </w:rPr>
            <w:t>项目​​​​ 2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DAE71CAAB4724E458F168E30C181F0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66B5FF-157B-496A-AA09-05821055A826}"/>
      </w:docPartPr>
      <w:docPartBody>
        <w:p w:rsidR="00EC0050" w:rsidRDefault="00813AA4">
          <w:pPr>
            <w:pStyle w:val="DAE71CAAB4724E458F168E30C181F015"/>
          </w:pPr>
          <w:r w:rsidRPr="00DF1F91">
            <w:rPr>
              <w:rFonts w:hint="eastAsia"/>
              <w:lang w:val="zh-CN" w:bidi="zh-CN"/>
            </w:rPr>
            <w:t>项目 1</w:t>
          </w:r>
        </w:p>
      </w:docPartBody>
    </w:docPart>
    <w:docPart>
      <w:docPartPr>
        <w:name w:val="7F004BF906264CADB1726C7CDC294D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9E4457-7D52-45F3-80B1-774AEC515D7A}"/>
      </w:docPartPr>
      <w:docPartBody>
        <w:p w:rsidR="00EC0050" w:rsidRDefault="00813AA4">
          <w:pPr>
            <w:pStyle w:val="7F004BF906264CADB1726C7CDC294DA5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1139CBE6868044A69060C823E34EA5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82002E-FCE4-45C0-AFA7-AD179426F9A0}"/>
      </w:docPartPr>
      <w:docPartBody>
        <w:p w:rsidR="00EC0050" w:rsidRDefault="00813AA4">
          <w:pPr>
            <w:pStyle w:val="1139CBE6868044A69060C823E34EA5EC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8D9C0F24BEC94840889C880C20D1A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E5BB4-4D69-46CD-B4BC-BCDB4FDFC1B1}"/>
      </w:docPartPr>
      <w:docPartBody>
        <w:p w:rsidR="00EC0050" w:rsidRDefault="00813AA4">
          <w:pPr>
            <w:pStyle w:val="8D9C0F24BEC94840889C880C20D1AF45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EB86290441D04E2A99E5B422E3C1E5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2CAE1-9A00-43DB-A81D-C61AEFCCB3A3}"/>
      </w:docPartPr>
      <w:docPartBody>
        <w:p w:rsidR="00EC0050" w:rsidRDefault="00813AA4">
          <w:pPr>
            <w:pStyle w:val="EB86290441D04E2A99E5B422E3C1E5DB"/>
          </w:pPr>
          <w:r w:rsidRPr="00DF1F91">
            <w:rPr>
              <w:rFonts w:hint="eastAsia"/>
              <w:lang w:val="zh-CN" w:bidi="zh-CN"/>
            </w:rPr>
            <w:t>项目 2</w:t>
          </w:r>
        </w:p>
      </w:docPartBody>
    </w:docPart>
    <w:docPart>
      <w:docPartPr>
        <w:name w:val="B74355CA84264FE4B2742B86C4A6D4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6F7017-E769-4DE5-9AE6-47D12E4FAD89}"/>
      </w:docPartPr>
      <w:docPartBody>
        <w:p w:rsidR="00EC0050" w:rsidRDefault="00813AA4">
          <w:pPr>
            <w:pStyle w:val="B74355CA84264FE4B2742B86C4A6D4BD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D65C8AF45CB7429CB55DFC6254AF3D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880D1-D442-46B0-9FE4-B19B5D8F2844}"/>
      </w:docPartPr>
      <w:docPartBody>
        <w:p w:rsidR="00EC0050" w:rsidRDefault="00813AA4">
          <w:pPr>
            <w:pStyle w:val="D65C8AF45CB7429CB55DFC6254AF3D4A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66991AC89F7647718EDC72B20E957F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1DFD0-B41C-4357-9CE6-DF548DA14090}"/>
      </w:docPartPr>
      <w:docPartBody>
        <w:p w:rsidR="00EC0050" w:rsidRDefault="00813AA4">
          <w:pPr>
            <w:pStyle w:val="66991AC89F7647718EDC72B20E957FDE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32976C09D9364CB2B71960F334F49D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43725B-EE9B-47E5-B0CF-B646D9D25A76}"/>
      </w:docPartPr>
      <w:docPartBody>
        <w:p w:rsidR="00EC0050" w:rsidRDefault="00813AA4">
          <w:pPr>
            <w:pStyle w:val="32976C09D9364CB2B71960F334F49D24"/>
          </w:pPr>
          <w:r w:rsidRPr="00DF1F91">
            <w:rPr>
              <w:rFonts w:hint="eastAsia"/>
              <w:lang w:val="zh-CN" w:bidi="zh-CN"/>
            </w:rPr>
            <w:t>项目 3</w:t>
          </w:r>
        </w:p>
      </w:docPartBody>
    </w:docPart>
    <w:docPart>
      <w:docPartPr>
        <w:name w:val="7B3B360EFFBA46DFB06B308CB4628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6CC905-097D-4606-BFB6-E55ABFFF7023}"/>
      </w:docPartPr>
      <w:docPartBody>
        <w:p w:rsidR="00EC0050" w:rsidRDefault="00813AA4">
          <w:pPr>
            <w:pStyle w:val="7B3B360EFFBA46DFB06B308CB4628E01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F03D94ECE0DB40B69C31D7782D5DF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B8EFDB-C456-42D5-895D-F36EFD838630}"/>
      </w:docPartPr>
      <w:docPartBody>
        <w:p w:rsidR="00EC0050" w:rsidRDefault="00813AA4">
          <w:pPr>
            <w:pStyle w:val="F03D94ECE0DB40B69C31D7782D5DF2E5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0EAE223AA7114AAFBF166C2A2C648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50273F-3D0D-4C7B-9B5C-678ACAF6026B}"/>
      </w:docPartPr>
      <w:docPartBody>
        <w:p w:rsidR="00EC0050" w:rsidRDefault="00813AA4">
          <w:pPr>
            <w:pStyle w:val="0EAE223AA7114AAFBF166C2A2C648D3E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38995F0A98D84DFF980B51F0D2302F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8900C-1FD4-4C9A-9401-F923302AA8BD}"/>
      </w:docPartPr>
      <w:docPartBody>
        <w:p w:rsidR="00EC0050" w:rsidRDefault="00813AA4">
          <w:pPr>
            <w:pStyle w:val="38995F0A98D84DFF980B51F0D2302F55"/>
          </w:pPr>
          <w:r w:rsidRPr="00DF1F91">
            <w:rPr>
              <w:rFonts w:hint="eastAsia"/>
              <w:lang w:val="zh-CN" w:bidi="zh-CN"/>
            </w:rPr>
            <w:t>项目​​</w:t>
          </w:r>
        </w:p>
      </w:docPartBody>
    </w:docPart>
    <w:docPart>
      <w:docPartPr>
        <w:name w:val="9FF35348155F423BB12D5880FA81A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E9CF38-8B86-4F1D-8802-5095C70BA72C}"/>
      </w:docPartPr>
      <w:docPartBody>
        <w:p w:rsidR="00EC0050" w:rsidRDefault="00813AA4">
          <w:pPr>
            <w:pStyle w:val="9FF35348155F423BB12D5880FA81AB09"/>
          </w:pPr>
          <w:r w:rsidRPr="00DF1F91">
            <w:rPr>
              <w:rFonts w:hint="eastAsia"/>
              <w:lang w:val="zh-CN" w:bidi="zh-CN"/>
            </w:rPr>
            <w:t>项目​​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813AA4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沈 楠</cp:lastModifiedBy>
  <cp:revision>2</cp:revision>
  <dcterms:created xsi:type="dcterms:W3CDTF">2018-11-30T08:01:00Z</dcterms:created>
  <dcterms:modified xsi:type="dcterms:W3CDTF">2018-12-02T13:58:00Z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