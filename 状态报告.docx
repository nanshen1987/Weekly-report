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6B7A74" w:rsidP="00823D7B">
            <w:pPr>
              <w:pStyle w:val="a9"/>
              <w:rPr>
                <w:color w:val="auto"/>
              </w:rPr>
            </w:pPr>
            <w:sdt>
              <w:sdtPr>
                <w:rPr>
                  <w:rFonts w:hint="eastAsia"/>
                </w:rPr>
                <w:alias w:val="状态报告："/>
                <w:tag w:val="状态报告："/>
                <w:id w:val="31771492"/>
                <w:placeholder>
                  <w:docPart w:val="2C4DAD6997724D35811576731EE84238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你的姓名</w:t>
                </w:r>
              </w:sdtContent>
            </w:sdt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  <w:bookmarkEnd w:id="0"/>
              </w:sdtContent>
            </w:sdt>
          </w:p>
        </w:tc>
      </w:tr>
    </w:tbl>
    <w:p w:rsidR="006808FB" w:rsidRPr="00DF1F91" w:rsidRDefault="006B7A74" w:rsidP="005F71E0">
      <w:pPr>
        <w:pStyle w:val="ab"/>
      </w:pPr>
      <w:sdt>
        <w:sdtPr>
          <w:rPr>
            <w:rFonts w:hint="eastAsia"/>
          </w:rPr>
          <w:alias w:val="本周："/>
          <w:tag w:val="本周："/>
          <w:id w:val="1277293941"/>
          <w:placeholder>
            <w:docPart w:val="5ACA47BC8CCD470490BC9B476830D878"/>
          </w:placeholder>
          <w:temporary/>
          <w:showingPlcHdr/>
          <w15:appearance w15:val="hidden"/>
        </w:sdtPr>
        <w:sdtEndPr/>
        <w:sdtContent>
          <w:r w:rsidR="00762527" w:rsidRPr="00762527">
            <w:rPr>
              <w:rFonts w:hint="eastAsia"/>
              <w:lang w:val="zh-CN" w:bidi="zh-CN"/>
            </w:rPr>
            <w:t>本周</w:t>
          </w:r>
        </w:sdtContent>
      </w:sdt>
      <w:sdt>
        <w:sdtPr>
          <w:rPr>
            <w:rFonts w:hint="eastAsia"/>
          </w:rPr>
          <w:alias w:val="输入开始日期："/>
          <w:tag w:val="输入开始日期："/>
          <w:id w:val="192042181"/>
          <w:placeholder>
            <w:docPart w:val="1C87DE7E8D0E4B31A7CDB293B5263DE8"/>
          </w:placeholder>
          <w:temporary/>
          <w:showingPlcHdr/>
          <w15:appearance w15:val="hidden"/>
        </w:sdtPr>
        <w:sdtEndPr/>
        <w:sdtContent>
          <w:r w:rsidR="00762527" w:rsidRPr="00762527">
            <w:rPr>
              <w:rFonts w:hint="eastAsia"/>
              <w:lang w:val="zh-CN" w:bidi="zh-CN"/>
            </w:rPr>
            <w:t>日期</w:t>
          </w:r>
        </w:sdtContent>
      </w:sdt>
      <w:r w:rsidR="006808FB" w:rsidRPr="00DF1F91">
        <w:rPr>
          <w:rFonts w:hint="eastAsia"/>
          <w:lang w:val="zh-CN" w:bidi="zh-CN"/>
        </w:rPr>
        <w:t xml:space="preserve"> - </w:t>
      </w:r>
      <w:sdt>
        <w:sdtPr>
          <w:rPr>
            <w:rFonts w:hint="eastAsia"/>
          </w:rPr>
          <w:alias w:val="输入结束日期："/>
          <w:tag w:val="输入结束日期："/>
          <w:id w:val="2018112180"/>
          <w:placeholder>
            <w:docPart w:val="99AC715A0642407AB7F0D0D89308F210"/>
          </w:placeholder>
          <w:temporary/>
          <w:showingPlcHdr/>
          <w15:appearance w15:val="hidden"/>
        </w:sdtPr>
        <w:sdtEndPr/>
        <w:sdtContent>
          <w:r w:rsidR="00762527" w:rsidRPr="00762527">
            <w:rPr>
              <w:rFonts w:hint="eastAsia"/>
              <w:lang w:val="zh-CN" w:bidi="zh-CN"/>
            </w:rPr>
            <w:t>日期</w:t>
          </w:r>
        </w:sdtContent>
      </w:sdt>
    </w:p>
    <w:sdt>
      <w:sdtPr>
        <w:rPr>
          <w:rFonts w:hint="eastAsia"/>
        </w:rPr>
        <w:alias w:val="输入项目名称 1："/>
        <w:tag w:val="输入项目名称 1："/>
        <w:id w:val="1376168823"/>
        <w:placeholder>
          <w:docPart w:val="936A5493398D4A93A5CCD9CBB75E446C"/>
        </w:placeholder>
        <w:temporary/>
        <w:showingPlcHdr/>
        <w15:appearance w15:val="hidden"/>
      </w:sdtPr>
      <w:sdtEndPr/>
      <w:sdtContent>
        <w:p w:rsidR="00723BE2" w:rsidRPr="00DF1F91" w:rsidRDefault="00723BE2" w:rsidP="006E5019">
          <w:pPr>
            <w:pStyle w:val="1"/>
            <w:spacing w:line="192" w:lineRule="auto"/>
          </w:pPr>
          <w:r w:rsidRPr="00DF1F91">
            <w:rPr>
              <w:rFonts w:hint="eastAsia"/>
              <w:lang w:val="zh-CN" w:bidi="zh-CN"/>
            </w:rPr>
            <w:t>项目 1</w:t>
          </w:r>
        </w:p>
      </w:sdtContent>
    </w:sdt>
    <w:sdt>
      <w:sdtPr>
        <w:rPr>
          <w:rFonts w:hint="eastAsia"/>
        </w:rPr>
        <w:alias w:val="输入任务 1："/>
        <w:tag w:val="输入任务 1："/>
        <w:id w:val="1376168851"/>
        <w:placeholder>
          <w:docPart w:val="D8AFF78EA05342D48E540D4116C40EFB"/>
        </w:placeholder>
        <w:temporary/>
        <w:showingPlcHdr/>
        <w15:appearance w15:val="hidden"/>
      </w:sdtPr>
      <w:sdtEndPr/>
      <w:sdtContent>
        <w:p w:rsidR="00723BE2" w:rsidRPr="00DF1F91" w:rsidRDefault="00723BE2" w:rsidP="006E5019">
          <w:pPr>
            <w:pStyle w:val="a1"/>
            <w:numPr>
              <w:ilvl w:val="0"/>
              <w:numId w:val="22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sdtContent>
    </w:sdt>
    <w:sdt>
      <w:sdtPr>
        <w:rPr>
          <w:rFonts w:hint="eastAsia"/>
        </w:rPr>
        <w:alias w:val="输入任务 2："/>
        <w:tag w:val="输入任务 2："/>
        <w:id w:val="1376168880"/>
        <w:placeholder>
          <w:docPart w:val="B7A3188C81FE4BC1B001AC7E1B9D7BA1"/>
        </w:placeholder>
        <w:temporary/>
        <w:showingPlcHdr/>
        <w15:appearance w15:val="hidden"/>
      </w:sdtPr>
      <w:sdtEndPr/>
      <w:sdtContent>
        <w:p w:rsidR="00723BE2" w:rsidRPr="00DF1F91" w:rsidRDefault="00723BE2" w:rsidP="006E5019">
          <w:pPr>
            <w:pStyle w:val="a1"/>
            <w:numPr>
              <w:ilvl w:val="0"/>
              <w:numId w:val="22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sdtContent>
    </w:sdt>
    <w:sdt>
      <w:sdtPr>
        <w:rPr>
          <w:rFonts w:hint="eastAsia"/>
        </w:rPr>
        <w:alias w:val="输入任务 3："/>
        <w:tag w:val="输入任务 3："/>
        <w:id w:val="1376168908"/>
        <w:placeholder>
          <w:docPart w:val="CD9871CC19D54769935B0EA2F4A406C3"/>
        </w:placeholder>
        <w:temporary/>
        <w:showingPlcHdr/>
        <w15:appearance w15:val="hidden"/>
      </w:sdtPr>
      <w:sdtEndPr/>
      <w:sdtContent>
        <w:p w:rsidR="00683AD8" w:rsidRPr="00DF1F91" w:rsidRDefault="00723BE2" w:rsidP="006E5019">
          <w:pPr>
            <w:pStyle w:val="a1"/>
            <w:numPr>
              <w:ilvl w:val="0"/>
              <w:numId w:val="22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sdtContent>
    </w:sdt>
    <w:p w:rsidR="00A44734" w:rsidRPr="00DF1F91" w:rsidRDefault="006B7A74" w:rsidP="006E5019">
      <w:pPr>
        <w:pStyle w:val="1"/>
        <w:spacing w:line="192" w:lineRule="auto"/>
      </w:pPr>
      <w:sdt>
        <w:sdtPr>
          <w:rPr>
            <w:rFonts w:hint="eastAsia"/>
          </w:rPr>
          <w:alias w:val="输入项目名称 2："/>
          <w:tag w:val="输入项目名称 2："/>
          <w:id w:val="1376168937"/>
          <w:placeholder>
            <w:docPart w:val="BF72E86D73FA4F47AB636CBA54D237E9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项目 2</w:t>
          </w:r>
        </w:sdtContent>
      </w:sdt>
    </w:p>
    <w:sdt>
      <w:sdtPr>
        <w:rPr>
          <w:rFonts w:hint="eastAsia"/>
        </w:rPr>
        <w:alias w:val="输入任务 1："/>
        <w:tag w:val="输入任务 1："/>
        <w:id w:val="1376169046"/>
        <w:placeholder>
          <w:docPart w:val="E7BF55D36A85421EA97B0FAC2120EBB6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3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sdtContent>
    </w:sdt>
    <w:sdt>
      <w:sdtPr>
        <w:rPr>
          <w:rFonts w:hint="eastAsia"/>
        </w:rPr>
        <w:alias w:val="输入任务 2："/>
        <w:tag w:val="输入任务 2："/>
        <w:id w:val="1376169047"/>
        <w:placeholder>
          <w:docPart w:val="E9D9065AF93243DC99126FD0002DB4F5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3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sdtContent>
    </w:sdt>
    <w:sdt>
      <w:sdtPr>
        <w:rPr>
          <w:rFonts w:hint="eastAsia"/>
        </w:rPr>
        <w:alias w:val="输入任务 3："/>
        <w:tag w:val="输入任务 3："/>
        <w:id w:val="1376169048"/>
        <w:placeholder>
          <w:docPart w:val="56AEB6F90AF94E998D21E93EA64CA41F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3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sdtContent>
    </w:sdt>
    <w:p w:rsidR="00A44734" w:rsidRPr="00DF1F91" w:rsidRDefault="006B7A74" w:rsidP="006E5019">
      <w:pPr>
        <w:pStyle w:val="1"/>
        <w:spacing w:line="192" w:lineRule="auto"/>
      </w:pPr>
      <w:sdt>
        <w:sdtPr>
          <w:rPr>
            <w:rFonts w:hint="eastAsia"/>
          </w:rPr>
          <w:alias w:val="输入项目名称 3："/>
          <w:tag w:val="输入项目名称 3："/>
          <w:id w:val="1376168941"/>
          <w:placeholder>
            <w:docPart w:val="4A80C22F78E04B309630B5FAF2EB1DD7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项目 3</w:t>
          </w:r>
        </w:sdtContent>
      </w:sdt>
    </w:p>
    <w:sdt>
      <w:sdtPr>
        <w:rPr>
          <w:rFonts w:hint="eastAsia"/>
        </w:rPr>
        <w:alias w:val="输入任务 1："/>
        <w:tag w:val="输入任务 1："/>
        <w:id w:val="1376169049"/>
        <w:placeholder>
          <w:docPart w:val="F159FCB536004997B93763382F8903FE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4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sdtContent>
    </w:sdt>
    <w:sdt>
      <w:sdtPr>
        <w:rPr>
          <w:rFonts w:hint="eastAsia"/>
        </w:rPr>
        <w:alias w:val="输入任务 2："/>
        <w:tag w:val="输入任务 2："/>
        <w:id w:val="1376169050"/>
        <w:placeholder>
          <w:docPart w:val="B1FF796F480744FB9E580F58FF2661DB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4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sdtContent>
    </w:sdt>
    <w:sdt>
      <w:sdtPr>
        <w:rPr>
          <w:rFonts w:hint="eastAsia"/>
        </w:rPr>
        <w:alias w:val="输入任务 3："/>
        <w:tag w:val="输入任务 3："/>
        <w:id w:val="1376169051"/>
        <w:placeholder>
          <w:docPart w:val="85E87204B0D94A0385F2EE1F8E378E00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4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sdtContent>
    </w:sdt>
    <w:p w:rsidR="00E137D3" w:rsidRPr="00DF1F91" w:rsidRDefault="006B7A74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8957"/>
          <w:placeholder>
            <w:docPart w:val="222FA52FAB014ADB8404017569A36D88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sdt>
      <w:sdtPr>
        <w:rPr>
          <w:rFonts w:hint="eastAsia"/>
        </w:rPr>
        <w:alias w:val="输入项目 1："/>
        <w:tag w:val="输入项目 1："/>
        <w:id w:val="1376169012"/>
        <w:placeholder>
          <w:docPart w:val="A96EEF88DC924E28B425713CB41542CB"/>
        </w:placeholder>
        <w:temporary/>
        <w:showingPlcHdr/>
        <w15:appearance w15:val="hidden"/>
      </w:sdtPr>
      <w:sdtEndPr/>
      <w:sdtContent>
        <w:p w:rsidR="00114474" w:rsidRPr="00DF1F91" w:rsidRDefault="00A44734" w:rsidP="006E5019">
          <w:pPr>
            <w:pStyle w:val="a1"/>
            <w:numPr>
              <w:ilvl w:val="0"/>
              <w:numId w:val="26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项目​​ 1</w:t>
          </w:r>
        </w:p>
      </w:sdtContent>
    </w:sdt>
    <w:sdt>
      <w:sdtPr>
        <w:rPr>
          <w:rFonts w:hint="eastAsia"/>
        </w:rPr>
        <w:alias w:val="输入项目​​ 2："/>
        <w:tag w:val="输入项目​​ 2："/>
        <w:id w:val="1376169042"/>
        <w:placeholder>
          <w:docPart w:val="EFF7D6BD5E424FC396DCD283A616EC47"/>
        </w:placeholder>
        <w:temporary/>
        <w:showingPlcHdr/>
        <w15:appearance w15:val="hidden"/>
      </w:sdtPr>
      <w:sdtEndPr/>
      <w:sdtContent>
        <w:p w:rsidR="006808FB" w:rsidRPr="00DF1F91" w:rsidRDefault="00A44734" w:rsidP="006E5019">
          <w:pPr>
            <w:pStyle w:val="a1"/>
            <w:numPr>
              <w:ilvl w:val="0"/>
              <w:numId w:val="26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项目​​​​ 2</w:t>
          </w:r>
        </w:p>
      </w:sdtContent>
    </w:sdt>
    <w:p w:rsidR="004B4C42" w:rsidRPr="00DF1F91" w:rsidRDefault="006B7A74" w:rsidP="006E5019">
      <w:pPr>
        <w:pStyle w:val="ab"/>
        <w:spacing w:line="192" w:lineRule="auto"/>
      </w:pPr>
      <w:sdt>
        <w:sdtPr>
          <w:rPr>
            <w:rFonts w:hint="eastAsia"/>
          </w:rPr>
          <w:alias w:val="下周："/>
          <w:tag w:val="下周："/>
          <w:id w:val="-1353099964"/>
          <w:placeholder>
            <w:docPart w:val="ED52757C253743EBA54BBA0039170FA2"/>
          </w:placeholder>
          <w:temporary/>
          <w:showingPlcHdr/>
          <w15:appearance w15:val="hidden"/>
        </w:sdtPr>
        <w:sdtEndPr/>
        <w:sdtContent>
          <w:r w:rsidR="00664262" w:rsidRPr="00DF1F91">
            <w:rPr>
              <w:rFonts w:hint="eastAsia"/>
              <w:lang w:val="zh-CN" w:bidi="zh-CN"/>
            </w:rPr>
            <w:t>下周</w:t>
          </w:r>
        </w:sdtContent>
      </w:sdt>
    </w:p>
    <w:sdt>
      <w:sdtPr>
        <w:rPr>
          <w:rFonts w:hint="eastAsia"/>
        </w:rPr>
        <w:alias w:val="输入项目名称 1："/>
        <w:tag w:val="输入项目名称 1："/>
        <w:id w:val="1376168945"/>
        <w:placeholder>
          <w:docPart w:val="DAE71CAAB4724E458F168E30C181F015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1"/>
            <w:spacing w:line="192" w:lineRule="auto"/>
          </w:pPr>
          <w:r w:rsidRPr="00DF1F91">
            <w:rPr>
              <w:rFonts w:hint="eastAsia"/>
              <w:lang w:val="zh-CN" w:bidi="zh-CN"/>
            </w:rPr>
            <w:t>项目 1</w:t>
          </w:r>
        </w:p>
      </w:sdtContent>
    </w:sdt>
    <w:sdt>
      <w:sdtPr>
        <w:rPr>
          <w:rFonts w:hint="eastAsia"/>
        </w:rPr>
        <w:alias w:val="输入任务 1："/>
        <w:tag w:val="输入任务 1："/>
        <w:id w:val="1376169052"/>
        <w:placeholder>
          <w:docPart w:val="7F004BF906264CADB1726C7CDC294DA5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7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sdtContent>
    </w:sdt>
    <w:sdt>
      <w:sdtPr>
        <w:rPr>
          <w:rFonts w:hint="eastAsia"/>
        </w:rPr>
        <w:alias w:val="输入任务 2："/>
        <w:tag w:val="输入任务 2："/>
        <w:id w:val="1376169053"/>
        <w:placeholder>
          <w:docPart w:val="1139CBE6868044A69060C823E34EA5EC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7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sdtContent>
    </w:sdt>
    <w:sdt>
      <w:sdtPr>
        <w:rPr>
          <w:rFonts w:hint="eastAsia"/>
        </w:rPr>
        <w:alias w:val="输入任务 3："/>
        <w:tag w:val="输入任务 3："/>
        <w:id w:val="1376169054"/>
        <w:placeholder>
          <w:docPart w:val="8D9C0F24BEC94840889C880C20D1AF45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7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sdtContent>
    </w:sdt>
    <w:p w:rsidR="00A44734" w:rsidRPr="00DF1F91" w:rsidRDefault="006B7A74" w:rsidP="006E5019">
      <w:pPr>
        <w:pStyle w:val="1"/>
        <w:spacing w:line="192" w:lineRule="auto"/>
      </w:pPr>
      <w:sdt>
        <w:sdtPr>
          <w:rPr>
            <w:rFonts w:hint="eastAsia"/>
          </w:rPr>
          <w:alias w:val="输入项目名称 2："/>
          <w:tag w:val="输入项目名称 2："/>
          <w:id w:val="1376168949"/>
          <w:placeholder>
            <w:docPart w:val="EB86290441D04E2A99E5B422E3C1E5DB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项目 2</w:t>
          </w:r>
        </w:sdtContent>
      </w:sdt>
    </w:p>
    <w:sdt>
      <w:sdtPr>
        <w:rPr>
          <w:rFonts w:hint="eastAsia"/>
        </w:rPr>
        <w:alias w:val="输入任务 1："/>
        <w:tag w:val="输入任务 1："/>
        <w:id w:val="1376169055"/>
        <w:placeholder>
          <w:docPart w:val="B74355CA84264FE4B2742B86C4A6D4BD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8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sdtContent>
    </w:sdt>
    <w:sdt>
      <w:sdtPr>
        <w:rPr>
          <w:rFonts w:hint="eastAsia"/>
        </w:rPr>
        <w:alias w:val="输入任务 2："/>
        <w:tag w:val="输入任务 2："/>
        <w:id w:val="1376169056"/>
        <w:placeholder>
          <w:docPart w:val="D65C8AF45CB7429CB55DFC6254AF3D4A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8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sdtContent>
    </w:sdt>
    <w:sdt>
      <w:sdtPr>
        <w:rPr>
          <w:rFonts w:hint="eastAsia"/>
        </w:rPr>
        <w:alias w:val="输入任务 3："/>
        <w:tag w:val="输入任务 3："/>
        <w:id w:val="1376169057"/>
        <w:placeholder>
          <w:docPart w:val="66991AC89F7647718EDC72B20E957FDE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8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sdtContent>
    </w:sdt>
    <w:p w:rsidR="00A44734" w:rsidRPr="00DF1F91" w:rsidRDefault="006B7A74" w:rsidP="006E5019">
      <w:pPr>
        <w:pStyle w:val="1"/>
        <w:spacing w:line="192" w:lineRule="auto"/>
      </w:pPr>
      <w:sdt>
        <w:sdtPr>
          <w:rPr>
            <w:rFonts w:hint="eastAsia"/>
          </w:rPr>
          <w:alias w:val="输入项目名称 3："/>
          <w:tag w:val="输入项目名称 3："/>
          <w:id w:val="1376168953"/>
          <w:placeholder>
            <w:docPart w:val="32976C09D9364CB2B71960F334F49D24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项目 3</w:t>
          </w:r>
        </w:sdtContent>
      </w:sdt>
    </w:p>
    <w:sdt>
      <w:sdtPr>
        <w:rPr>
          <w:rFonts w:hint="eastAsia"/>
        </w:rPr>
        <w:alias w:val="输入任务 1："/>
        <w:tag w:val="输入任务 1："/>
        <w:id w:val="1376169058"/>
        <w:placeholder>
          <w:docPart w:val="7B3B360EFFBA46DFB06B308CB4628E01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9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sdtContent>
    </w:sdt>
    <w:sdt>
      <w:sdtPr>
        <w:rPr>
          <w:rFonts w:hint="eastAsia"/>
        </w:rPr>
        <w:alias w:val="输入任务 2："/>
        <w:tag w:val="输入任务 2："/>
        <w:id w:val="1376169059"/>
        <w:placeholder>
          <w:docPart w:val="F03D94ECE0DB40B69C31D7782D5DF2E5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9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sdtContent>
    </w:sdt>
    <w:sdt>
      <w:sdtPr>
        <w:rPr>
          <w:rFonts w:hint="eastAsia"/>
        </w:rPr>
        <w:alias w:val="输入任务 3："/>
        <w:tag w:val="输入任务 3："/>
        <w:id w:val="1376169060"/>
        <w:placeholder>
          <w:docPart w:val="0EAE223AA7114AAFBF166C2A2C648D3E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29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sdtContent>
    </w:sdt>
    <w:p w:rsidR="006808FB" w:rsidRPr="00DF1F91" w:rsidRDefault="006B7A74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9043"/>
          <w:placeholder>
            <w:docPart w:val="61545F3637B740C0B1530E14E2BAFD1D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sdt>
      <w:sdtPr>
        <w:rPr>
          <w:rFonts w:hint="eastAsia"/>
        </w:rPr>
        <w:alias w:val="输入项目 1："/>
        <w:tag w:val="输入项目 1："/>
        <w:id w:val="1376169061"/>
        <w:placeholder>
          <w:docPart w:val="38995F0A98D84DFF980B51F0D2302F55"/>
        </w:placeholder>
        <w:temporary/>
        <w:showingPlcHdr/>
        <w15:appearance w15:val="hidden"/>
      </w:sdtPr>
      <w:sdtEndPr/>
      <w:sdtContent>
        <w:p w:rsidR="00A44734" w:rsidRPr="00DF1F91" w:rsidRDefault="00A44734" w:rsidP="006E5019">
          <w:pPr>
            <w:pStyle w:val="a1"/>
            <w:numPr>
              <w:ilvl w:val="0"/>
              <w:numId w:val="30"/>
            </w:numPr>
            <w:spacing w:line="192" w:lineRule="auto"/>
            <w:rPr>
              <w:szCs w:val="24"/>
            </w:rPr>
          </w:pPr>
          <w:r w:rsidRPr="00DF1F91">
            <w:rPr>
              <w:rFonts w:hint="eastAsia"/>
              <w:lang w:val="zh-CN" w:bidi="zh-CN"/>
            </w:rPr>
            <w:t>项目​​</w:t>
          </w:r>
        </w:p>
      </w:sdtContent>
    </w:sdt>
    <w:sdt>
      <w:sdtPr>
        <w:rPr>
          <w:rFonts w:hint="eastAsia"/>
        </w:rPr>
        <w:alias w:val="输入项目​​ 2："/>
        <w:tag w:val="输入项目​​ 2："/>
        <w:id w:val="1376169045"/>
        <w:placeholder>
          <w:docPart w:val="9FF35348155F423BB12D5880FA81AB09"/>
        </w:placeholder>
        <w:temporary/>
        <w:showingPlcHdr/>
        <w15:appearance w15:val="hidden"/>
      </w:sdtPr>
      <w:sdtEndPr/>
      <w:sdtContent>
        <w:p w:rsidR="00430F65" w:rsidRPr="00DF1F91" w:rsidRDefault="00A44734" w:rsidP="006E5019">
          <w:pPr>
            <w:pStyle w:val="a1"/>
            <w:numPr>
              <w:ilvl w:val="0"/>
              <w:numId w:val="30"/>
            </w:numPr>
            <w:spacing w:line="192" w:lineRule="auto"/>
          </w:pPr>
          <w:r w:rsidRPr="00DF1F91">
            <w:rPr>
              <w:rFonts w:hint="eastAsia"/>
              <w:lang w:val="zh-CN" w:bidi="zh-CN"/>
            </w:rPr>
            <w:t>项目​​</w:t>
          </w:r>
        </w:p>
      </w:sdtContent>
    </w:sdt>
    <w:sectPr w:rsidR="00430F65" w:rsidRPr="00DF1F91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A74" w:rsidRDefault="006B7A74" w:rsidP="006A0B6E">
      <w:r>
        <w:separator/>
      </w:r>
    </w:p>
  </w:endnote>
  <w:endnote w:type="continuationSeparator" w:id="0">
    <w:p w:rsidR="006B7A74" w:rsidRDefault="006B7A74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A74" w:rsidRDefault="006B7A74" w:rsidP="006A0B6E">
      <w:r>
        <w:separator/>
      </w:r>
    </w:p>
  </w:footnote>
  <w:footnote w:type="continuationSeparator" w:id="0">
    <w:p w:rsidR="006B7A74" w:rsidRDefault="006B7A74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9"/>
  </w:num>
  <w:num w:numId="5">
    <w:abstractNumId w:val="2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2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2"/>
  </w:num>
  <w:num w:numId="22">
    <w:abstractNumId w:val="20"/>
  </w:num>
  <w:num w:numId="23">
    <w:abstractNumId w:val="27"/>
  </w:num>
  <w:num w:numId="24">
    <w:abstractNumId w:val="14"/>
  </w:num>
  <w:num w:numId="25">
    <w:abstractNumId w:val="19"/>
  </w:num>
  <w:num w:numId="26">
    <w:abstractNumId w:val="17"/>
  </w:num>
  <w:num w:numId="27">
    <w:abstractNumId w:val="30"/>
  </w:num>
  <w:num w:numId="28">
    <w:abstractNumId w:val="12"/>
  </w:num>
  <w:num w:numId="29">
    <w:abstractNumId w:val="10"/>
  </w:num>
  <w:num w:numId="30">
    <w:abstractNumId w:val="25"/>
  </w:num>
  <w:num w:numId="31">
    <w:abstractNumId w:val="16"/>
  </w:num>
  <w:num w:numId="32">
    <w:abstractNumId w:val="1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A677A"/>
    <w:rsid w:val="000C2FE2"/>
    <w:rsid w:val="000D0FCD"/>
    <w:rsid w:val="00114474"/>
    <w:rsid w:val="00165527"/>
    <w:rsid w:val="001819EE"/>
    <w:rsid w:val="001837AA"/>
    <w:rsid w:val="00183E80"/>
    <w:rsid w:val="001D097A"/>
    <w:rsid w:val="002102FA"/>
    <w:rsid w:val="00221CC1"/>
    <w:rsid w:val="00232BD4"/>
    <w:rsid w:val="002F12E0"/>
    <w:rsid w:val="002F7B3F"/>
    <w:rsid w:val="002F7E28"/>
    <w:rsid w:val="0035539F"/>
    <w:rsid w:val="00383298"/>
    <w:rsid w:val="003F76AF"/>
    <w:rsid w:val="00430F65"/>
    <w:rsid w:val="004328DA"/>
    <w:rsid w:val="00434C6E"/>
    <w:rsid w:val="00445F89"/>
    <w:rsid w:val="00462AF2"/>
    <w:rsid w:val="004A6904"/>
    <w:rsid w:val="004B4C42"/>
    <w:rsid w:val="004B751B"/>
    <w:rsid w:val="004D26DD"/>
    <w:rsid w:val="004F555D"/>
    <w:rsid w:val="005273BA"/>
    <w:rsid w:val="0059622C"/>
    <w:rsid w:val="005C1593"/>
    <w:rsid w:val="005F1D4B"/>
    <w:rsid w:val="005F34B3"/>
    <w:rsid w:val="005F38A4"/>
    <w:rsid w:val="005F71E0"/>
    <w:rsid w:val="00610CD6"/>
    <w:rsid w:val="00664262"/>
    <w:rsid w:val="006808FB"/>
    <w:rsid w:val="00683AD8"/>
    <w:rsid w:val="006A0B6E"/>
    <w:rsid w:val="006B7A74"/>
    <w:rsid w:val="006E2D31"/>
    <w:rsid w:val="006E5019"/>
    <w:rsid w:val="006E6FD9"/>
    <w:rsid w:val="00703D67"/>
    <w:rsid w:val="00707842"/>
    <w:rsid w:val="00715A0A"/>
    <w:rsid w:val="00720141"/>
    <w:rsid w:val="00723BE2"/>
    <w:rsid w:val="00727443"/>
    <w:rsid w:val="00743E01"/>
    <w:rsid w:val="00762527"/>
    <w:rsid w:val="007A3694"/>
    <w:rsid w:val="007B6341"/>
    <w:rsid w:val="007B708C"/>
    <w:rsid w:val="007F6E58"/>
    <w:rsid w:val="00823D7B"/>
    <w:rsid w:val="00843EA3"/>
    <w:rsid w:val="0086638E"/>
    <w:rsid w:val="00887863"/>
    <w:rsid w:val="008C1EF6"/>
    <w:rsid w:val="008E23DB"/>
    <w:rsid w:val="008E2B0D"/>
    <w:rsid w:val="009241DD"/>
    <w:rsid w:val="00952B4B"/>
    <w:rsid w:val="00972305"/>
    <w:rsid w:val="00A41E6D"/>
    <w:rsid w:val="00A44734"/>
    <w:rsid w:val="00A64188"/>
    <w:rsid w:val="00A660DB"/>
    <w:rsid w:val="00A71AF0"/>
    <w:rsid w:val="00A846D0"/>
    <w:rsid w:val="00AD3B3D"/>
    <w:rsid w:val="00B037F9"/>
    <w:rsid w:val="00B14EFB"/>
    <w:rsid w:val="00B50FE9"/>
    <w:rsid w:val="00B516E1"/>
    <w:rsid w:val="00B55472"/>
    <w:rsid w:val="00B6311C"/>
    <w:rsid w:val="00BA5AC5"/>
    <w:rsid w:val="00BB2EE1"/>
    <w:rsid w:val="00BB5FF6"/>
    <w:rsid w:val="00C37782"/>
    <w:rsid w:val="00C47922"/>
    <w:rsid w:val="00C61E66"/>
    <w:rsid w:val="00C721A9"/>
    <w:rsid w:val="00C92D34"/>
    <w:rsid w:val="00CA260E"/>
    <w:rsid w:val="00CB2F1F"/>
    <w:rsid w:val="00CD5704"/>
    <w:rsid w:val="00DD5CC5"/>
    <w:rsid w:val="00DF1F91"/>
    <w:rsid w:val="00E137D3"/>
    <w:rsid w:val="00E261B4"/>
    <w:rsid w:val="00F37FE5"/>
    <w:rsid w:val="00F4393F"/>
    <w:rsid w:val="00F60DEB"/>
    <w:rsid w:val="00F810E2"/>
    <w:rsid w:val="00FB087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19C0C8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uiPriority w:val="34"/>
    <w:unhideWhenUsed/>
    <w:qFormat/>
    <w:rsid w:val="00DF1F91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ae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3"/>
    <w:link w:val="af0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0">
    <w:name w:val="页眉 字符"/>
    <w:basedOn w:val="a4"/>
    <w:link w:val="af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1">
    <w:name w:val="footer"/>
    <w:basedOn w:val="a3"/>
    <w:link w:val="af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4"/>
    <w:link w:val="af1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3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4">
    <w:name w:val="Intense Quote"/>
    <w:basedOn w:val="a3"/>
    <w:next w:val="a3"/>
    <w:link w:val="af5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4"/>
    <w:link w:val="af4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6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7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8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9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a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b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c">
    <w:name w:val="Quote"/>
    <w:basedOn w:val="a3"/>
    <w:next w:val="a3"/>
    <w:link w:val="afd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4"/>
    <w:link w:val="afc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e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1">
    <w:name w:val="Bibliography"/>
    <w:basedOn w:val="a3"/>
    <w:next w:val="a3"/>
    <w:uiPriority w:val="37"/>
    <w:semiHidden/>
    <w:unhideWhenUsed/>
    <w:rsid w:val="00DF1F91"/>
  </w:style>
  <w:style w:type="paragraph" w:styleId="aff2">
    <w:name w:val="Body Text"/>
    <w:basedOn w:val="a3"/>
    <w:link w:val="aff3"/>
    <w:uiPriority w:val="99"/>
    <w:semiHidden/>
    <w:unhideWhenUsed/>
    <w:rsid w:val="00DF1F91"/>
    <w:pPr>
      <w:spacing w:after="120"/>
    </w:pPr>
  </w:style>
  <w:style w:type="character" w:customStyle="1" w:styleId="aff3">
    <w:name w:val="正文文本 字符"/>
    <w:basedOn w:val="a4"/>
    <w:link w:val="a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Body Text First Indent"/>
    <w:basedOn w:val="aff2"/>
    <w:link w:val="aff5"/>
    <w:uiPriority w:val="99"/>
    <w:semiHidden/>
    <w:unhideWhenUsed/>
    <w:rsid w:val="00DF1F91"/>
    <w:pPr>
      <w:spacing w:after="0"/>
      <w:ind w:firstLine="360"/>
    </w:pPr>
  </w:style>
  <w:style w:type="character" w:customStyle="1" w:styleId="aff5">
    <w:name w:val="正文文本首行缩进 字符"/>
    <w:basedOn w:val="aff3"/>
    <w:link w:val="a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6">
    <w:name w:val="Body Text Indent"/>
    <w:basedOn w:val="a3"/>
    <w:link w:val="aff7"/>
    <w:uiPriority w:val="99"/>
    <w:semiHidden/>
    <w:unhideWhenUsed/>
    <w:rsid w:val="00DF1F91"/>
    <w:pPr>
      <w:spacing w:after="120"/>
      <w:ind w:left="360"/>
    </w:pPr>
  </w:style>
  <w:style w:type="character" w:customStyle="1" w:styleId="aff7">
    <w:name w:val="正文文本缩进 字符"/>
    <w:basedOn w:val="a4"/>
    <w:link w:val="a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6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7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8">
    <w:name w:val="Closing"/>
    <w:basedOn w:val="a3"/>
    <w:link w:val="aff9"/>
    <w:uiPriority w:val="99"/>
    <w:semiHidden/>
    <w:unhideWhenUsed/>
    <w:rsid w:val="00DF1F91"/>
    <w:pPr>
      <w:ind w:left="4320"/>
    </w:pPr>
  </w:style>
  <w:style w:type="character" w:customStyle="1" w:styleId="aff9">
    <w:name w:val="结束语 字符"/>
    <w:basedOn w:val="a4"/>
    <w:link w:val="a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a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b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c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e">
    <w:name w:val="annotation text"/>
    <w:basedOn w:val="a3"/>
    <w:link w:val="afff"/>
    <w:uiPriority w:val="99"/>
    <w:semiHidden/>
    <w:unhideWhenUsed/>
    <w:rsid w:val="00DF1F91"/>
    <w:rPr>
      <w:sz w:val="20"/>
      <w:szCs w:val="20"/>
    </w:rPr>
  </w:style>
  <w:style w:type="character" w:customStyle="1" w:styleId="afff">
    <w:name w:val="批注文字 字符"/>
    <w:basedOn w:val="a4"/>
    <w:link w:val="affe"/>
    <w:uiPriority w:val="99"/>
    <w:semiHidden/>
    <w:rsid w:val="00DF1F91"/>
    <w:rPr>
      <w:rFonts w:ascii="Microsoft YaHei UI" w:eastAsia="Microsoft YaHei UI" w:hAnsi="Microsoft YaHei UI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DF1F91"/>
    <w:rPr>
      <w:b/>
      <w:bCs/>
    </w:rPr>
  </w:style>
  <w:style w:type="character" w:customStyle="1" w:styleId="afff1">
    <w:name w:val="批注主题 字符"/>
    <w:basedOn w:val="afff"/>
    <w:link w:val="afff0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2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3">
    <w:name w:val="Date"/>
    <w:basedOn w:val="a3"/>
    <w:next w:val="a3"/>
    <w:link w:val="afff4"/>
    <w:uiPriority w:val="99"/>
    <w:semiHidden/>
    <w:unhideWhenUsed/>
    <w:rsid w:val="00DF1F91"/>
  </w:style>
  <w:style w:type="character" w:customStyle="1" w:styleId="afff4">
    <w:name w:val="日期 字符"/>
    <w:basedOn w:val="a4"/>
    <w:link w:val="af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5">
    <w:name w:val="Document Map"/>
    <w:basedOn w:val="a3"/>
    <w:link w:val="afff6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6">
    <w:name w:val="文档结构图 字符"/>
    <w:basedOn w:val="a4"/>
    <w:link w:val="afff5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7">
    <w:name w:val="E-mail Signature"/>
    <w:basedOn w:val="a3"/>
    <w:link w:val="afff8"/>
    <w:uiPriority w:val="99"/>
    <w:semiHidden/>
    <w:unhideWhenUsed/>
    <w:rsid w:val="00DF1F91"/>
  </w:style>
  <w:style w:type="character" w:customStyle="1" w:styleId="afff8">
    <w:name w:val="电子邮件签名 字符"/>
    <w:basedOn w:val="a4"/>
    <w:link w:val="a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9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a">
    <w:name w:val="endnote text"/>
    <w:basedOn w:val="a3"/>
    <w:link w:val="afffb"/>
    <w:uiPriority w:val="99"/>
    <w:semiHidden/>
    <w:unhideWhenUsed/>
    <w:rsid w:val="00DF1F91"/>
    <w:rPr>
      <w:sz w:val="20"/>
      <w:szCs w:val="20"/>
    </w:rPr>
  </w:style>
  <w:style w:type="character" w:customStyle="1" w:styleId="afffb">
    <w:name w:val="尾注文本 字符"/>
    <w:basedOn w:val="a4"/>
    <w:link w:val="afffa"/>
    <w:uiPriority w:val="99"/>
    <w:semiHidden/>
    <w:rsid w:val="00DF1F91"/>
    <w:rPr>
      <w:rFonts w:ascii="Microsoft YaHei UI" w:eastAsia="Microsoft YaHei UI" w:hAnsi="Microsoft YaHei UI"/>
    </w:rPr>
  </w:style>
  <w:style w:type="paragraph" w:styleId="af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0">
    <w:name w:val="footnote text"/>
    <w:basedOn w:val="a3"/>
    <w:link w:val="affff1"/>
    <w:uiPriority w:val="99"/>
    <w:semiHidden/>
    <w:unhideWhenUsed/>
    <w:rsid w:val="00DF1F91"/>
    <w:rPr>
      <w:sz w:val="20"/>
      <w:szCs w:val="20"/>
    </w:rPr>
  </w:style>
  <w:style w:type="character" w:customStyle="1" w:styleId="affff1">
    <w:name w:val="脚注文本 字符"/>
    <w:basedOn w:val="a4"/>
    <w:link w:val="affff0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2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d">
    <w:name w:val="Message Header"/>
    <w:basedOn w:val="a3"/>
    <w:link w:val="affffe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e">
    <w:name w:val="信息标题 字符"/>
    <w:basedOn w:val="a4"/>
    <w:link w:val="affffd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">
    <w:name w:val="Normal (Web)"/>
    <w:basedOn w:val="a3"/>
    <w:uiPriority w:val="99"/>
    <w:semiHidden/>
    <w:unhideWhenUsed/>
    <w:rsid w:val="00DF1F91"/>
  </w:style>
  <w:style w:type="paragraph" w:styleId="afffff0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1">
    <w:name w:val="Note Heading"/>
    <w:basedOn w:val="a3"/>
    <w:next w:val="a3"/>
    <w:link w:val="afffff2"/>
    <w:uiPriority w:val="99"/>
    <w:semiHidden/>
    <w:unhideWhenUsed/>
    <w:rsid w:val="00DF1F91"/>
  </w:style>
  <w:style w:type="character" w:customStyle="1" w:styleId="afffff2">
    <w:name w:val="注释标题 字符"/>
    <w:basedOn w:val="a4"/>
    <w:link w:val="afffff1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3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3"/>
    <w:link w:val="afffff5"/>
    <w:uiPriority w:val="99"/>
    <w:semiHidden/>
    <w:unhideWhenUsed/>
    <w:rsid w:val="00DF1F91"/>
    <w:rPr>
      <w:sz w:val="21"/>
      <w:szCs w:val="21"/>
    </w:rPr>
  </w:style>
  <w:style w:type="character" w:customStyle="1" w:styleId="afffff5">
    <w:name w:val="纯文本 字符"/>
    <w:basedOn w:val="a4"/>
    <w:link w:val="afffff4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6">
    <w:name w:val="Salutation"/>
    <w:basedOn w:val="a3"/>
    <w:next w:val="a3"/>
    <w:link w:val="afffff7"/>
    <w:uiPriority w:val="99"/>
    <w:semiHidden/>
    <w:unhideWhenUsed/>
    <w:rsid w:val="00DF1F91"/>
  </w:style>
  <w:style w:type="character" w:customStyle="1" w:styleId="afffff7">
    <w:name w:val="称呼 字符"/>
    <w:basedOn w:val="a4"/>
    <w:link w:val="afff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8">
    <w:name w:val="Signature"/>
    <w:basedOn w:val="a3"/>
    <w:link w:val="afffff9"/>
    <w:uiPriority w:val="99"/>
    <w:semiHidden/>
    <w:unhideWhenUsed/>
    <w:rsid w:val="00DF1F91"/>
    <w:pPr>
      <w:ind w:left="4320"/>
    </w:pPr>
  </w:style>
  <w:style w:type="character" w:customStyle="1" w:styleId="afffff9">
    <w:name w:val="签名 字符"/>
    <w:basedOn w:val="a4"/>
    <w:link w:val="aff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a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DF1F91"/>
  </w:style>
  <w:style w:type="table" w:styleId="affffff0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3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4DAD6997724D35811576731EE842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668F8D-9044-4AE7-8547-C4862F736AE2}"/>
      </w:docPartPr>
      <w:docPartBody>
        <w:p w:rsidR="00000000" w:rsidRDefault="00813AA4">
          <w:pPr>
            <w:pStyle w:val="2C4DAD6997724D35811576731EE84238"/>
          </w:pPr>
          <w:r w:rsidRPr="00DF1F91">
            <w:rPr>
              <w:rFonts w:hint="eastAsia"/>
              <w:lang w:val="zh-CN" w:bidi="zh-CN"/>
            </w:rPr>
            <w:t>你的姓名</w:t>
          </w:r>
        </w:p>
      </w:docPartBody>
    </w:docPart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00000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  <w:docPart>
      <w:docPartPr>
        <w:name w:val="5ACA47BC8CCD470490BC9B476830D8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A86336-3A98-40E3-8301-D483F8343AD1}"/>
      </w:docPartPr>
      <w:docPartBody>
        <w:p w:rsidR="00000000" w:rsidRDefault="00813AA4">
          <w:pPr>
            <w:pStyle w:val="5ACA47BC8CCD470490BC9B476830D878"/>
          </w:pPr>
          <w:r w:rsidRPr="00762527">
            <w:rPr>
              <w:rFonts w:hint="eastAsia"/>
              <w:lang w:val="zh-CN" w:bidi="zh-CN"/>
            </w:rPr>
            <w:t>本周</w:t>
          </w:r>
        </w:p>
      </w:docPartBody>
    </w:docPart>
    <w:docPart>
      <w:docPartPr>
        <w:name w:val="1C87DE7E8D0E4B31A7CDB293B5263D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ACA1E7-64F8-453A-849F-AE2AAA8C510E}"/>
      </w:docPartPr>
      <w:docPartBody>
        <w:p w:rsidR="00000000" w:rsidRDefault="00813AA4">
          <w:pPr>
            <w:pStyle w:val="1C87DE7E8D0E4B31A7CDB293B5263DE8"/>
          </w:pPr>
          <w:r w:rsidRPr="00762527">
            <w:rPr>
              <w:rFonts w:hint="eastAsia"/>
              <w:lang w:val="zh-CN" w:bidi="zh-CN"/>
            </w:rPr>
            <w:t>日期</w:t>
          </w:r>
        </w:p>
      </w:docPartBody>
    </w:docPart>
    <w:docPart>
      <w:docPartPr>
        <w:name w:val="99AC715A0642407AB7F0D0D89308F2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0F0AB5-FA27-462F-AAEA-B45E7BA4D802}"/>
      </w:docPartPr>
      <w:docPartBody>
        <w:p w:rsidR="00000000" w:rsidRDefault="00813AA4">
          <w:pPr>
            <w:pStyle w:val="99AC715A0642407AB7F0D0D89308F210"/>
          </w:pPr>
          <w:r w:rsidRPr="00762527">
            <w:rPr>
              <w:rFonts w:hint="eastAsia"/>
              <w:lang w:val="zh-CN" w:bidi="zh-CN"/>
            </w:rPr>
            <w:t>日期</w:t>
          </w:r>
        </w:p>
      </w:docPartBody>
    </w:docPart>
    <w:docPart>
      <w:docPartPr>
        <w:name w:val="936A5493398D4A93A5CCD9CBB75E4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1ED81B-C7CC-4B87-9C68-46F0DDFE1560}"/>
      </w:docPartPr>
      <w:docPartBody>
        <w:p w:rsidR="00000000" w:rsidRDefault="00813AA4">
          <w:pPr>
            <w:pStyle w:val="936A5493398D4A93A5CCD9CBB75E446C"/>
          </w:pPr>
          <w:r w:rsidRPr="00DF1F91">
            <w:rPr>
              <w:rFonts w:hint="eastAsia"/>
              <w:lang w:val="zh-CN" w:bidi="zh-CN"/>
            </w:rPr>
            <w:t>项目</w:t>
          </w:r>
          <w:r w:rsidRPr="00DF1F91">
            <w:rPr>
              <w:rFonts w:hint="eastAsia"/>
              <w:lang w:val="zh-CN" w:bidi="zh-CN"/>
            </w:rPr>
            <w:t xml:space="preserve"> 1</w:t>
          </w:r>
        </w:p>
      </w:docPartBody>
    </w:docPart>
    <w:docPart>
      <w:docPartPr>
        <w:name w:val="D8AFF78EA05342D48E540D4116C40E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C106C8-B614-4D79-8EAF-D20C604E3F31}"/>
      </w:docPartPr>
      <w:docPartBody>
        <w:p w:rsidR="00000000" w:rsidRDefault="00813AA4">
          <w:pPr>
            <w:pStyle w:val="D8AFF78EA05342D48E540D4116C40EFB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docPartBody>
    </w:docPart>
    <w:docPart>
      <w:docPartPr>
        <w:name w:val="B7A3188C81FE4BC1B001AC7E1B9D7B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B75DCE-9268-4D9B-AFC6-B2799BDA1E4F}"/>
      </w:docPartPr>
      <w:docPartBody>
        <w:p w:rsidR="00000000" w:rsidRDefault="00813AA4">
          <w:pPr>
            <w:pStyle w:val="B7A3188C81FE4BC1B001AC7E1B9D7BA1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docPartBody>
    </w:docPart>
    <w:docPart>
      <w:docPartPr>
        <w:name w:val="CD9871CC19D54769935B0EA2F4A406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A42121-4A61-41A4-930D-BB29E0DAFA86}"/>
      </w:docPartPr>
      <w:docPartBody>
        <w:p w:rsidR="00000000" w:rsidRDefault="00813AA4">
          <w:pPr>
            <w:pStyle w:val="CD9871CC19D54769935B0EA2F4A406C3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docPartBody>
    </w:docPart>
    <w:docPart>
      <w:docPartPr>
        <w:name w:val="BF72E86D73FA4F47AB636CBA54D237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925B05-159D-4087-934D-B083DA5BBC19}"/>
      </w:docPartPr>
      <w:docPartBody>
        <w:p w:rsidR="00000000" w:rsidRDefault="00813AA4">
          <w:pPr>
            <w:pStyle w:val="BF72E86D73FA4F47AB636CBA54D237E9"/>
          </w:pPr>
          <w:r w:rsidRPr="00DF1F91">
            <w:rPr>
              <w:rFonts w:hint="eastAsia"/>
              <w:lang w:val="zh-CN" w:bidi="zh-CN"/>
            </w:rPr>
            <w:t>项目</w:t>
          </w:r>
          <w:r w:rsidRPr="00DF1F91">
            <w:rPr>
              <w:rFonts w:hint="eastAsia"/>
              <w:lang w:val="zh-CN" w:bidi="zh-CN"/>
            </w:rPr>
            <w:t xml:space="preserve"> 2</w:t>
          </w:r>
        </w:p>
      </w:docPartBody>
    </w:docPart>
    <w:docPart>
      <w:docPartPr>
        <w:name w:val="E7BF55D36A85421EA97B0FAC2120EB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DBD4C9-CC08-4270-8287-7CCBB2A838AB}"/>
      </w:docPartPr>
      <w:docPartBody>
        <w:p w:rsidR="00000000" w:rsidRDefault="00813AA4">
          <w:pPr>
            <w:pStyle w:val="E7BF55D36A85421EA97B0FAC2120EBB6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docPartBody>
    </w:docPart>
    <w:docPart>
      <w:docPartPr>
        <w:name w:val="E9D9065AF93243DC99126FD0002DB4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3561FC-CF96-4D2B-8F0C-C2BE865BF38E}"/>
      </w:docPartPr>
      <w:docPartBody>
        <w:p w:rsidR="00000000" w:rsidRDefault="00813AA4">
          <w:pPr>
            <w:pStyle w:val="E9D9065AF93243DC99126FD0002DB4F5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docPartBody>
    </w:docPart>
    <w:docPart>
      <w:docPartPr>
        <w:name w:val="56AEB6F90AF94E998D21E93EA64CA4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78A484-86D2-4807-AD7E-E1B09B449450}"/>
      </w:docPartPr>
      <w:docPartBody>
        <w:p w:rsidR="00000000" w:rsidRDefault="00813AA4">
          <w:pPr>
            <w:pStyle w:val="56AEB6F90AF94E998D21E93EA64CA41F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docPartBody>
    </w:docPart>
    <w:docPart>
      <w:docPartPr>
        <w:name w:val="4A80C22F78E04B309630B5FAF2EB1D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E78A4-22DB-4DCB-8F45-593D682D3D1B}"/>
      </w:docPartPr>
      <w:docPartBody>
        <w:p w:rsidR="00000000" w:rsidRDefault="00813AA4">
          <w:pPr>
            <w:pStyle w:val="4A80C22F78E04B309630B5FAF2EB1DD7"/>
          </w:pPr>
          <w:r w:rsidRPr="00DF1F91">
            <w:rPr>
              <w:rFonts w:hint="eastAsia"/>
              <w:lang w:val="zh-CN" w:bidi="zh-CN"/>
            </w:rPr>
            <w:t>项目</w:t>
          </w:r>
          <w:r w:rsidRPr="00DF1F91">
            <w:rPr>
              <w:rFonts w:hint="eastAsia"/>
              <w:lang w:val="zh-CN" w:bidi="zh-CN"/>
            </w:rPr>
            <w:t xml:space="preserve"> 3</w:t>
          </w:r>
        </w:p>
      </w:docPartBody>
    </w:docPart>
    <w:docPart>
      <w:docPartPr>
        <w:name w:val="F159FCB536004997B93763382F8903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414AB2-7094-4FBB-AEF8-59FE5E442044}"/>
      </w:docPartPr>
      <w:docPartBody>
        <w:p w:rsidR="00000000" w:rsidRDefault="00813AA4">
          <w:pPr>
            <w:pStyle w:val="F159FCB536004997B93763382F8903FE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docPartBody>
    </w:docPart>
    <w:docPart>
      <w:docPartPr>
        <w:name w:val="B1FF796F480744FB9E580F58FF2661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E650AD-86EA-4C19-AAF3-D3E11E5DFEAA}"/>
      </w:docPartPr>
      <w:docPartBody>
        <w:p w:rsidR="00000000" w:rsidRDefault="00813AA4">
          <w:pPr>
            <w:pStyle w:val="B1FF796F480744FB9E580F58FF2661DB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docPartBody>
    </w:docPart>
    <w:docPart>
      <w:docPartPr>
        <w:name w:val="85E87204B0D94A0385F2EE1F8E378E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7AFC04-17DA-47FA-90A0-A68F876A791F}"/>
      </w:docPartPr>
      <w:docPartBody>
        <w:p w:rsidR="00000000" w:rsidRDefault="00813AA4">
          <w:pPr>
            <w:pStyle w:val="85E87204B0D94A0385F2EE1F8E378E00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docPartBody>
    </w:docPart>
    <w:docPart>
      <w:docPartPr>
        <w:name w:val="222FA52FAB014ADB8404017569A36D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939B6-199B-4237-9D8C-2A1470BBFAB4}"/>
      </w:docPartPr>
      <w:docPartBody>
        <w:p w:rsidR="00000000" w:rsidRDefault="00813AA4">
          <w:pPr>
            <w:pStyle w:val="222FA52FAB014ADB8404017569A36D88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  <w:docPart>
      <w:docPartPr>
        <w:name w:val="A96EEF88DC924E28B425713CB41542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DF3D63-E39A-475A-BC96-923D498A548F}"/>
      </w:docPartPr>
      <w:docPartBody>
        <w:p w:rsidR="00000000" w:rsidRDefault="00813AA4">
          <w:pPr>
            <w:pStyle w:val="A96EEF88DC924E28B425713CB41542CB"/>
          </w:pPr>
          <w:r w:rsidRPr="00DF1F91">
            <w:rPr>
              <w:rFonts w:hint="eastAsia"/>
              <w:lang w:val="zh-CN" w:bidi="zh-CN"/>
            </w:rPr>
            <w:t>项目​​</w:t>
          </w:r>
          <w:r w:rsidRPr="00DF1F91">
            <w:rPr>
              <w:rFonts w:hint="eastAsia"/>
              <w:lang w:val="zh-CN" w:bidi="zh-CN"/>
            </w:rPr>
            <w:t xml:space="preserve"> 1</w:t>
          </w:r>
        </w:p>
      </w:docPartBody>
    </w:docPart>
    <w:docPart>
      <w:docPartPr>
        <w:name w:val="EFF7D6BD5E424FC396DCD283A616EC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3B7B41-2D95-4FF7-8B38-9DC35B2D1B9C}"/>
      </w:docPartPr>
      <w:docPartBody>
        <w:p w:rsidR="00000000" w:rsidRDefault="00813AA4">
          <w:pPr>
            <w:pStyle w:val="EFF7D6BD5E424FC396DCD283A616EC47"/>
          </w:pPr>
          <w:r w:rsidRPr="00DF1F91">
            <w:rPr>
              <w:rFonts w:hint="eastAsia"/>
              <w:lang w:val="zh-CN" w:bidi="zh-CN"/>
            </w:rPr>
            <w:t>项目​​​​</w:t>
          </w:r>
          <w:r w:rsidRPr="00DF1F91">
            <w:rPr>
              <w:rFonts w:hint="eastAsia"/>
              <w:lang w:val="zh-CN" w:bidi="zh-CN"/>
            </w:rPr>
            <w:t xml:space="preserve"> 2</w:t>
          </w:r>
        </w:p>
      </w:docPartBody>
    </w:docPart>
    <w:docPart>
      <w:docPartPr>
        <w:name w:val="ED52757C253743EBA54BBA0039170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E272A-C504-4CB5-91F0-793FDC1EE40D}"/>
      </w:docPartPr>
      <w:docPartBody>
        <w:p w:rsidR="00000000" w:rsidRDefault="00813AA4">
          <w:pPr>
            <w:pStyle w:val="ED52757C253743EBA54BBA0039170FA2"/>
          </w:pPr>
          <w:r w:rsidRPr="00DF1F91">
            <w:rPr>
              <w:rFonts w:hint="eastAsia"/>
              <w:lang w:val="zh-CN" w:bidi="zh-CN"/>
            </w:rPr>
            <w:t>下周</w:t>
          </w:r>
        </w:p>
      </w:docPartBody>
    </w:docPart>
    <w:docPart>
      <w:docPartPr>
        <w:name w:val="DAE71CAAB4724E458F168E30C181F0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66B5FF-157B-496A-AA09-05821055A826}"/>
      </w:docPartPr>
      <w:docPartBody>
        <w:p w:rsidR="00000000" w:rsidRDefault="00813AA4">
          <w:pPr>
            <w:pStyle w:val="DAE71CAAB4724E458F168E30C181F015"/>
          </w:pPr>
          <w:r w:rsidRPr="00DF1F91">
            <w:rPr>
              <w:rFonts w:hint="eastAsia"/>
              <w:lang w:val="zh-CN" w:bidi="zh-CN"/>
            </w:rPr>
            <w:t>项目</w:t>
          </w:r>
          <w:r w:rsidRPr="00DF1F91">
            <w:rPr>
              <w:rFonts w:hint="eastAsia"/>
              <w:lang w:val="zh-CN" w:bidi="zh-CN"/>
            </w:rPr>
            <w:t xml:space="preserve"> 1</w:t>
          </w:r>
        </w:p>
      </w:docPartBody>
    </w:docPart>
    <w:docPart>
      <w:docPartPr>
        <w:name w:val="7F004BF906264CADB1726C7CDC294D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9E4457-7D52-45F3-80B1-774AEC515D7A}"/>
      </w:docPartPr>
      <w:docPartBody>
        <w:p w:rsidR="00000000" w:rsidRDefault="00813AA4">
          <w:pPr>
            <w:pStyle w:val="7F004BF906264CADB1726C7CDC294DA5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docPartBody>
    </w:docPart>
    <w:docPart>
      <w:docPartPr>
        <w:name w:val="1139CBE6868044A69060C823E34EA5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82002E-FCE4-45C0-AFA7-AD179426F9A0}"/>
      </w:docPartPr>
      <w:docPartBody>
        <w:p w:rsidR="00000000" w:rsidRDefault="00813AA4">
          <w:pPr>
            <w:pStyle w:val="1139CBE6868044A69060C823E34EA5EC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docPartBody>
    </w:docPart>
    <w:docPart>
      <w:docPartPr>
        <w:name w:val="8D9C0F24BEC94840889C880C20D1AF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8E5BB4-4D69-46CD-B4BC-BCDB4FDFC1B1}"/>
      </w:docPartPr>
      <w:docPartBody>
        <w:p w:rsidR="00000000" w:rsidRDefault="00813AA4">
          <w:pPr>
            <w:pStyle w:val="8D9C0F24BEC94840889C880C20D1AF45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docPartBody>
    </w:docPart>
    <w:docPart>
      <w:docPartPr>
        <w:name w:val="EB86290441D04E2A99E5B422E3C1E5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A2CAE1-9A00-43DB-A81D-C61AEFCCB3A3}"/>
      </w:docPartPr>
      <w:docPartBody>
        <w:p w:rsidR="00000000" w:rsidRDefault="00813AA4">
          <w:pPr>
            <w:pStyle w:val="EB86290441D04E2A99E5B422E3C1E5DB"/>
          </w:pPr>
          <w:r w:rsidRPr="00DF1F91">
            <w:rPr>
              <w:rFonts w:hint="eastAsia"/>
              <w:lang w:val="zh-CN" w:bidi="zh-CN"/>
            </w:rPr>
            <w:t>项目</w:t>
          </w:r>
          <w:r w:rsidRPr="00DF1F91">
            <w:rPr>
              <w:rFonts w:hint="eastAsia"/>
              <w:lang w:val="zh-CN" w:bidi="zh-CN"/>
            </w:rPr>
            <w:t xml:space="preserve"> 2</w:t>
          </w:r>
        </w:p>
      </w:docPartBody>
    </w:docPart>
    <w:docPart>
      <w:docPartPr>
        <w:name w:val="B74355CA84264FE4B2742B86C4A6D4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6F7017-E769-4DE5-9AE6-47D12E4FAD89}"/>
      </w:docPartPr>
      <w:docPartBody>
        <w:p w:rsidR="00000000" w:rsidRDefault="00813AA4">
          <w:pPr>
            <w:pStyle w:val="B74355CA84264FE4B2742B86C4A6D4BD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docPartBody>
    </w:docPart>
    <w:docPart>
      <w:docPartPr>
        <w:name w:val="D65C8AF45CB7429CB55DFC6254AF3D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2880D1-D442-46B0-9FE4-B19B5D8F2844}"/>
      </w:docPartPr>
      <w:docPartBody>
        <w:p w:rsidR="00000000" w:rsidRDefault="00813AA4">
          <w:pPr>
            <w:pStyle w:val="D65C8AF45CB7429CB55DFC6254AF3D4A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docPartBody>
    </w:docPart>
    <w:docPart>
      <w:docPartPr>
        <w:name w:val="66991AC89F7647718EDC72B20E957F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91DFD0-B41C-4357-9CE6-DF548DA14090}"/>
      </w:docPartPr>
      <w:docPartBody>
        <w:p w:rsidR="00000000" w:rsidRDefault="00813AA4">
          <w:pPr>
            <w:pStyle w:val="66991AC89F7647718EDC72B20E957FDE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docPartBody>
    </w:docPart>
    <w:docPart>
      <w:docPartPr>
        <w:name w:val="32976C09D9364CB2B71960F334F49D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43725B-EE9B-47E5-B0CF-B646D9D25A76}"/>
      </w:docPartPr>
      <w:docPartBody>
        <w:p w:rsidR="00000000" w:rsidRDefault="00813AA4">
          <w:pPr>
            <w:pStyle w:val="32976C09D9364CB2B71960F334F49D24"/>
          </w:pPr>
          <w:r w:rsidRPr="00DF1F91">
            <w:rPr>
              <w:rFonts w:hint="eastAsia"/>
              <w:lang w:val="zh-CN" w:bidi="zh-CN"/>
            </w:rPr>
            <w:t>项目</w:t>
          </w:r>
          <w:r w:rsidRPr="00DF1F91">
            <w:rPr>
              <w:rFonts w:hint="eastAsia"/>
              <w:lang w:val="zh-CN" w:bidi="zh-CN"/>
            </w:rPr>
            <w:t xml:space="preserve"> 3</w:t>
          </w:r>
        </w:p>
      </w:docPartBody>
    </w:docPart>
    <w:docPart>
      <w:docPartPr>
        <w:name w:val="7B3B360EFFBA46DFB06B308CB4628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6CC905-097D-4606-BFB6-E55ABFFF7023}"/>
      </w:docPartPr>
      <w:docPartBody>
        <w:p w:rsidR="00000000" w:rsidRDefault="00813AA4">
          <w:pPr>
            <w:pStyle w:val="7B3B360EFFBA46DFB06B308CB4628E01"/>
          </w:pPr>
          <w:r w:rsidRPr="00DF1F91">
            <w:rPr>
              <w:rFonts w:hint="eastAsia"/>
              <w:lang w:val="zh-CN" w:bidi="zh-CN"/>
            </w:rPr>
            <w:t>第一项任务或成就</w:t>
          </w:r>
        </w:p>
      </w:docPartBody>
    </w:docPart>
    <w:docPart>
      <w:docPartPr>
        <w:name w:val="F03D94ECE0DB40B69C31D7782D5DF2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B8EFDB-C456-42D5-895D-F36EFD838630}"/>
      </w:docPartPr>
      <w:docPartBody>
        <w:p w:rsidR="00000000" w:rsidRDefault="00813AA4">
          <w:pPr>
            <w:pStyle w:val="F03D94ECE0DB40B69C31D7782D5DF2E5"/>
          </w:pPr>
          <w:r w:rsidRPr="00DF1F91">
            <w:rPr>
              <w:rFonts w:hint="eastAsia"/>
              <w:lang w:val="zh-CN" w:bidi="zh-CN"/>
            </w:rPr>
            <w:t>第二项任务或成就</w:t>
          </w:r>
        </w:p>
      </w:docPartBody>
    </w:docPart>
    <w:docPart>
      <w:docPartPr>
        <w:name w:val="0EAE223AA7114AAFBF166C2A2C648D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50273F-3D0D-4C7B-9B5C-678ACAF6026B}"/>
      </w:docPartPr>
      <w:docPartBody>
        <w:p w:rsidR="00000000" w:rsidRDefault="00813AA4">
          <w:pPr>
            <w:pStyle w:val="0EAE223AA7114AAFBF166C2A2C648D3E"/>
          </w:pPr>
          <w:r w:rsidRPr="00DF1F91">
            <w:rPr>
              <w:rFonts w:hint="eastAsia"/>
              <w:lang w:val="zh-CN" w:bidi="zh-CN"/>
            </w:rPr>
            <w:t>第三项任务或成就</w:t>
          </w:r>
        </w:p>
      </w:docPartBody>
    </w:docPart>
    <w:docPart>
      <w:docPartPr>
        <w:name w:val="61545F3637B740C0B1530E14E2BAF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420B6-4170-43E0-9C25-3F7385E1B610}"/>
      </w:docPartPr>
      <w:docPartBody>
        <w:p w:rsidR="00000000" w:rsidRDefault="00813AA4">
          <w:pPr>
            <w:pStyle w:val="61545F3637B740C0B1530E14E2BAFD1D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  <w:docPart>
      <w:docPartPr>
        <w:name w:val="38995F0A98D84DFF980B51F0D2302F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A8900C-1FD4-4C9A-9401-F923302AA8BD}"/>
      </w:docPartPr>
      <w:docPartBody>
        <w:p w:rsidR="00000000" w:rsidRDefault="00813AA4">
          <w:pPr>
            <w:pStyle w:val="38995F0A98D84DFF980B51F0D2302F55"/>
          </w:pPr>
          <w:r w:rsidRPr="00DF1F91">
            <w:rPr>
              <w:rFonts w:hint="eastAsia"/>
              <w:lang w:val="zh-CN" w:bidi="zh-CN"/>
            </w:rPr>
            <w:t>项目​​</w:t>
          </w:r>
        </w:p>
      </w:docPartBody>
    </w:docPart>
    <w:docPart>
      <w:docPartPr>
        <w:name w:val="9FF35348155F423BB12D5880FA81AB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E9CF38-8B86-4F1D-8802-5095C70BA72C}"/>
      </w:docPartPr>
      <w:docPartBody>
        <w:p w:rsidR="00000000" w:rsidRDefault="00813AA4">
          <w:pPr>
            <w:pStyle w:val="9FF35348155F423BB12D5880FA81AB09"/>
          </w:pPr>
          <w:r w:rsidRPr="00DF1F91">
            <w:rPr>
              <w:rFonts w:hint="eastAsia"/>
              <w:lang w:val="zh-CN" w:bidi="zh-CN"/>
            </w:rPr>
            <w:t>项目​​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81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亮 陈</cp:lastModifiedBy>
  <cp:revision>1</cp:revision>
  <dcterms:created xsi:type="dcterms:W3CDTF">2018-11-30T08:01:00Z</dcterms:created>
  <dcterms:modified xsi:type="dcterms:W3CDTF">2018-11-30T08:02:00Z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